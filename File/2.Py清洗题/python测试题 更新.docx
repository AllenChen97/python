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977" w:rsidRDefault="00FB7977" w:rsidP="00D23A8E">
      <w:pPr>
        <w:pStyle w:val="1"/>
        <w:jc w:val="center"/>
      </w:pPr>
      <w:bookmarkStart w:id="0" w:name="OLE_LINK1"/>
      <w:r>
        <w:rPr>
          <w:rFonts w:hint="eastAsia"/>
        </w:rPr>
        <w:t>Py</w:t>
      </w:r>
      <w:r>
        <w:t>thon</w:t>
      </w:r>
      <w:r w:rsidR="00D23A8E">
        <w:t xml:space="preserve"> </w:t>
      </w:r>
      <w:r w:rsidR="00D23A8E">
        <w:rPr>
          <w:rFonts w:hint="eastAsia"/>
        </w:rPr>
        <w:t>编程基础</w:t>
      </w:r>
      <w:r w:rsidR="00FF481D">
        <w:rPr>
          <w:rFonts w:hint="eastAsia"/>
        </w:rPr>
        <w:t>练习题</w:t>
      </w:r>
    </w:p>
    <w:p w:rsidR="002B50FE" w:rsidRDefault="002B50FE" w:rsidP="002B50FE">
      <w:pPr>
        <w:rPr>
          <w:rFonts w:hint="eastAsia"/>
        </w:rPr>
      </w:pPr>
      <w:r>
        <w:rPr>
          <w:rFonts w:hint="eastAsia"/>
        </w:rPr>
        <w:t>难度解释：难度三星及</w:t>
      </w:r>
      <w:r w:rsidR="002C4D8E">
        <w:rPr>
          <w:rFonts w:hint="eastAsia"/>
        </w:rPr>
        <w:t>以下</w:t>
      </w:r>
      <w:r>
        <w:rPr>
          <w:rFonts w:hint="eastAsia"/>
        </w:rPr>
        <w:t>均为学员必须掌握的内容，不牵扯太多得逻辑</w:t>
      </w:r>
      <w:r w:rsidR="002C4D8E">
        <w:rPr>
          <w:rFonts w:hint="eastAsia"/>
        </w:rPr>
        <w:t>判断</w:t>
      </w:r>
      <w:r>
        <w:rPr>
          <w:rFonts w:hint="eastAsia"/>
        </w:rPr>
        <w:t>。四星及以上</w:t>
      </w:r>
      <w:r w:rsidR="002C4D8E">
        <w:rPr>
          <w:rFonts w:hint="eastAsia"/>
        </w:rPr>
        <w:t>题目大多涉及到一些业务逻辑和推导逻辑。这表示</w:t>
      </w:r>
      <w:r>
        <w:rPr>
          <w:rFonts w:hint="eastAsia"/>
        </w:rPr>
        <w:t>除要求扎实的</w:t>
      </w:r>
      <w:r>
        <w:rPr>
          <w:rFonts w:hint="eastAsia"/>
        </w:rPr>
        <w:t>python</w:t>
      </w:r>
      <w:r>
        <w:rPr>
          <w:rFonts w:hint="eastAsia"/>
        </w:rPr>
        <w:t>基础以外，还需要有较强的逻辑思维能力</w:t>
      </w:r>
      <w:r w:rsidR="002C4D8E">
        <w:rPr>
          <w:rFonts w:hint="eastAsia"/>
        </w:rPr>
        <w:t>；</w:t>
      </w:r>
      <w:r>
        <w:rPr>
          <w:rFonts w:hint="eastAsia"/>
        </w:rPr>
        <w:t>首先对问题的解答有一个逻辑判断，在用</w:t>
      </w:r>
      <w:r>
        <w:rPr>
          <w:rFonts w:hint="eastAsia"/>
        </w:rPr>
        <w:t>python</w:t>
      </w:r>
      <w:r w:rsidR="002C4D8E">
        <w:rPr>
          <w:rFonts w:hint="eastAsia"/>
        </w:rPr>
        <w:t>一些方法和函数等</w:t>
      </w:r>
      <w:r w:rsidR="00337399">
        <w:rPr>
          <w:rFonts w:hint="eastAsia"/>
        </w:rPr>
        <w:t>去解决问题。大家的及格判定为能够解决三星及以下的题目。如果能解决大部分四星及以上的问题，说明你已经有非常扎实的</w:t>
      </w:r>
      <w:r w:rsidR="00337399">
        <w:rPr>
          <w:rFonts w:hint="eastAsia"/>
        </w:rPr>
        <w:t>python</w:t>
      </w:r>
      <w:r w:rsidR="00337399">
        <w:rPr>
          <w:rFonts w:hint="eastAsia"/>
        </w:rPr>
        <w:t>基础</w:t>
      </w:r>
      <w:r w:rsidR="002C4D8E">
        <w:rPr>
          <w:rFonts w:hint="eastAsia"/>
        </w:rPr>
        <w:t>。</w:t>
      </w:r>
    </w:p>
    <w:p w:rsidR="002B50FE" w:rsidRPr="002B50FE" w:rsidRDefault="002B50FE" w:rsidP="002B50FE">
      <w:pPr>
        <w:rPr>
          <w:rFonts w:hint="eastAsia"/>
        </w:rPr>
      </w:pPr>
    </w:p>
    <w:p w:rsidR="00CD15E3" w:rsidRPr="00CD15E3" w:rsidRDefault="00CD15E3" w:rsidP="00CD15E3">
      <w:pPr>
        <w:pStyle w:val="2"/>
        <w:shd w:val="clear" w:color="auto" w:fill="FFFFFF"/>
        <w:spacing w:before="153" w:after="0"/>
        <w:rPr>
          <w:rFonts w:ascii="Helvetica" w:hAnsi="Helvetica" w:hint="eastAsi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题目</w:t>
      </w:r>
      <w:r>
        <w:rPr>
          <w:rFonts w:ascii="Helvetica" w:hAnsi="Helvetica"/>
          <w:color w:val="000000"/>
          <w:sz w:val="33"/>
          <w:szCs w:val="33"/>
        </w:rPr>
        <w:t>001</w:t>
      </w:r>
      <w:r>
        <w:rPr>
          <w:rFonts w:ascii="Helvetica" w:hAnsi="Helvetica"/>
          <w:color w:val="000000"/>
          <w:sz w:val="33"/>
          <w:szCs w:val="33"/>
        </w:rPr>
        <w:t>：有四个数字：</w:t>
      </w:r>
      <w:r>
        <w:rPr>
          <w:rFonts w:ascii="Helvetica" w:hAnsi="Helvetica"/>
          <w:color w:val="000000"/>
          <w:sz w:val="33"/>
          <w:szCs w:val="33"/>
        </w:rPr>
        <w:t>1</w:t>
      </w:r>
      <w:r>
        <w:rPr>
          <w:rFonts w:ascii="Helvetica" w:hAnsi="Helvetica"/>
          <w:color w:val="000000"/>
          <w:sz w:val="33"/>
          <w:szCs w:val="33"/>
        </w:rPr>
        <w:t>、</w:t>
      </w:r>
      <w:r>
        <w:rPr>
          <w:rFonts w:ascii="Helvetica" w:hAnsi="Helvetica"/>
          <w:color w:val="000000"/>
          <w:sz w:val="33"/>
          <w:szCs w:val="33"/>
        </w:rPr>
        <w:t>2</w:t>
      </w:r>
      <w:r>
        <w:rPr>
          <w:rFonts w:ascii="Helvetica" w:hAnsi="Helvetica"/>
          <w:color w:val="000000"/>
          <w:sz w:val="33"/>
          <w:szCs w:val="33"/>
        </w:rPr>
        <w:t>、</w:t>
      </w:r>
      <w:r>
        <w:rPr>
          <w:rFonts w:ascii="Helvetica" w:hAnsi="Helvetica"/>
          <w:color w:val="000000"/>
          <w:sz w:val="33"/>
          <w:szCs w:val="33"/>
        </w:rPr>
        <w:t>3</w:t>
      </w:r>
      <w:r>
        <w:rPr>
          <w:rFonts w:ascii="Helvetica" w:hAnsi="Helvetica"/>
          <w:color w:val="000000"/>
          <w:sz w:val="33"/>
          <w:szCs w:val="33"/>
        </w:rPr>
        <w:t>、</w:t>
      </w:r>
      <w:r>
        <w:rPr>
          <w:rFonts w:ascii="Helvetica" w:hAnsi="Helvetica"/>
          <w:color w:val="000000"/>
          <w:sz w:val="33"/>
          <w:szCs w:val="33"/>
        </w:rPr>
        <w:t>4</w:t>
      </w:r>
      <w:r>
        <w:rPr>
          <w:rFonts w:ascii="Helvetica" w:hAnsi="Helvetica"/>
          <w:color w:val="000000"/>
          <w:sz w:val="33"/>
          <w:szCs w:val="33"/>
        </w:rPr>
        <w:t>，能组成多少个互不相同且无重复数字的三位数？各是多少？</w:t>
      </w:r>
    </w:p>
    <w:p w:rsidR="00A727D6" w:rsidRDefault="00A727D6" w:rsidP="00A727D6">
      <w:pPr>
        <w:pStyle w:val="3"/>
      </w:pPr>
      <w:r>
        <w:rPr>
          <w:rFonts w:hint="eastAsia"/>
        </w:rPr>
        <w:t>考察知识点：函数的定义</w:t>
      </w:r>
      <w:r w:rsidR="00CD15E3">
        <w:rPr>
          <w:rFonts w:hint="eastAsia"/>
        </w:rPr>
        <w:t>&amp;</w:t>
      </w:r>
      <w:r w:rsidR="00CD15E3">
        <w:rPr>
          <w:rFonts w:hint="eastAsia"/>
        </w:rPr>
        <w:t>调用、</w:t>
      </w:r>
      <w:r>
        <w:rPr>
          <w:rFonts w:hint="eastAsia"/>
        </w:rPr>
        <w:t>循环结构</w:t>
      </w:r>
      <w:r w:rsidR="00CD15E3">
        <w:rPr>
          <w:rFonts w:hint="eastAsia"/>
        </w:rPr>
        <w:t>、</w:t>
      </w:r>
    </w:p>
    <w:p w:rsidR="00A727D6" w:rsidRPr="00D23A8E" w:rsidRDefault="00CD15E3" w:rsidP="00A727D6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44B28" wp14:editId="6573FD38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3" name="星形: 五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FC1EE" id="星形: 五角 13" o:spid="_x0000_s1026" style="position:absolute;left:0;text-align:left;margin-left:74.75pt;margin-top:10.9pt;width:11.4pt;height:10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AaieAuqAIAALU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A727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E23A1D" wp14:editId="08DC3671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2" name="星形: 五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F2CF1" id="星形: 五角 12" o:spid="_x0000_s1026" style="position:absolute;left:0;text-align:left;margin-left:51pt;margin-top:11.35pt;width:11.4pt;height:1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QdpwIAALU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A727D6">
        <w:rPr>
          <w:rFonts w:hint="eastAsia"/>
        </w:rPr>
        <w:t>难度：</w:t>
      </w:r>
    </w:p>
    <w:p w:rsidR="00A727D6" w:rsidRPr="00A727D6" w:rsidRDefault="00A727D6" w:rsidP="00FF481D">
      <w:pPr>
        <w:pStyle w:val="2"/>
      </w:pPr>
    </w:p>
    <w:p w:rsidR="00CD15E3" w:rsidRDefault="00CD15E3" w:rsidP="009C1CB5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002</w:t>
      </w:r>
      <w:r>
        <w:rPr>
          <w:rFonts w:ascii="Helvetica" w:hAnsi="Helvetica"/>
          <w:color w:val="000000"/>
          <w:sz w:val="33"/>
          <w:szCs w:val="33"/>
        </w:rPr>
        <w:t>：企业发放的奖金根据利润</w:t>
      </w:r>
      <w:r>
        <w:rPr>
          <w:rFonts w:ascii="Helvetica" w:hAnsi="Helvetica"/>
          <w:color w:val="000000"/>
          <w:sz w:val="33"/>
          <w:szCs w:val="33"/>
        </w:rPr>
        <w:t>(I)</w:t>
      </w:r>
      <w:r>
        <w:rPr>
          <w:rFonts w:ascii="Helvetica" w:hAnsi="Helvetica"/>
          <w:color w:val="000000"/>
          <w:sz w:val="33"/>
          <w:szCs w:val="33"/>
        </w:rPr>
        <w:t>的多少来提成：</w:t>
      </w:r>
    </w:p>
    <w:p w:rsidR="00CD15E3" w:rsidRDefault="00CD15E3" w:rsidP="00CD15E3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低于或等于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万元时，奖金可提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10%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；</w:t>
      </w:r>
    </w:p>
    <w:p w:rsidR="00CD15E3" w:rsidRDefault="00CD15E3" w:rsidP="00CD15E3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利润高于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万元，低于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万元时，低于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万元的部分按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10%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提成，高于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万元的部分，可提成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7.5%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；</w:t>
      </w:r>
    </w:p>
    <w:p w:rsidR="00CD15E3" w:rsidRDefault="00CD15E3" w:rsidP="00CD15E3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20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万到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40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万之间时，高于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万元的部分，可提成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5%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；</w:t>
      </w:r>
    </w:p>
    <w:p w:rsidR="00CD15E3" w:rsidRDefault="00CD15E3" w:rsidP="00CD15E3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40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万到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60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万之间时高于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40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万元的部分，可提成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3%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；</w:t>
      </w:r>
    </w:p>
    <w:p w:rsidR="00CD15E3" w:rsidRDefault="00CD15E3" w:rsidP="00CD15E3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60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万到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100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万之间时，高于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60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万元的部分，可提成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1.5%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；</w:t>
      </w:r>
    </w:p>
    <w:p w:rsidR="00CD15E3" w:rsidRDefault="00CD15E3" w:rsidP="00CD15E3">
      <w:pPr>
        <w:pStyle w:val="HTML"/>
        <w:shd w:val="clear" w:color="auto" w:fill="FFFFFF"/>
        <w:wordWrap w:val="0"/>
        <w:spacing w:before="240" w:after="240"/>
        <w:ind w:left="480" w:right="48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高于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100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万元时，超过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100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万元的部分按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1%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提成。</w:t>
      </w:r>
    </w:p>
    <w:p w:rsidR="00CD15E3" w:rsidRDefault="00CD15E3" w:rsidP="00CD15E3">
      <w:pPr>
        <w:pStyle w:val="HTML"/>
        <w:shd w:val="clear" w:color="auto" w:fill="FFFFFF"/>
        <w:wordWrap w:val="0"/>
        <w:spacing w:before="240" w:after="240"/>
        <w:ind w:left="480" w:right="480" w:firstLine="420"/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从键盘输入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当月利润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，求应发放奖金总数？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</w:t>
      </w:r>
      <w:r w:rsidR="009C1CB5">
        <w:rPr>
          <w:rFonts w:hint="eastAsia"/>
        </w:rPr>
        <w:t>定义、列表、循环结构、增量赋值</w:t>
      </w:r>
    </w:p>
    <w:p w:rsidR="009C1CB5" w:rsidRPr="009C1CB5" w:rsidRDefault="009C1CB5" w:rsidP="009C1CB5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请利用数轴来分界，定位。注意定义时需把奖金定义成长整型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）</w:t>
      </w:r>
    </w:p>
    <w:p w:rsidR="00F428D2" w:rsidRPr="00D23A8E" w:rsidRDefault="00DC4A01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7D818B8" wp14:editId="78391CBD">
                <wp:simplePos x="0" y="0"/>
                <wp:positionH relativeFrom="column">
                  <wp:posOffset>1581931</wp:posOffset>
                </wp:positionH>
                <wp:positionV relativeFrom="paragraph">
                  <wp:posOffset>328979</wp:posOffset>
                </wp:positionV>
                <wp:extent cx="144780" cy="129540"/>
                <wp:effectExtent l="38100" t="38100" r="45720" b="41910"/>
                <wp:wrapNone/>
                <wp:docPr id="226" name="星形: 五角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7576C" id="星形: 五角 226" o:spid="_x0000_s1026" style="position:absolute;left:0;text-align:left;margin-left:124.55pt;margin-top:25.9pt;width:11.4pt;height:10.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9C1C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012D31" wp14:editId="002F6495">
                <wp:simplePos x="0" y="0"/>
                <wp:positionH relativeFrom="column">
                  <wp:posOffset>1249827</wp:posOffset>
                </wp:positionH>
                <wp:positionV relativeFrom="paragraph">
                  <wp:posOffset>313641</wp:posOffset>
                </wp:positionV>
                <wp:extent cx="144780" cy="129540"/>
                <wp:effectExtent l="38100" t="38100" r="45720" b="41910"/>
                <wp:wrapNone/>
                <wp:docPr id="47" name="星形: 五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1943" id="星形: 五角 47" o:spid="_x0000_s1026" style="position:absolute;left:0;text-align:left;margin-left:98.4pt;margin-top:24.7pt;width:11.4pt;height:10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9C1C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D66240" wp14:editId="2383F2AA">
                <wp:simplePos x="0" y="0"/>
                <wp:positionH relativeFrom="column">
                  <wp:posOffset>949325</wp:posOffset>
                </wp:positionH>
                <wp:positionV relativeFrom="paragraph">
                  <wp:posOffset>296691</wp:posOffset>
                </wp:positionV>
                <wp:extent cx="144780" cy="129540"/>
                <wp:effectExtent l="38100" t="38100" r="45720" b="41910"/>
                <wp:wrapNone/>
                <wp:docPr id="46" name="星形: 五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C3C33" id="星形: 五角 46" o:spid="_x0000_s1026" style="position:absolute;left:0;text-align:left;margin-left:74.75pt;margin-top:23.35pt;width:11.4pt;height:10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9C1C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284822</wp:posOffset>
                </wp:positionV>
                <wp:extent cx="144780" cy="129540"/>
                <wp:effectExtent l="38100" t="38100" r="45720" b="41910"/>
                <wp:wrapNone/>
                <wp:docPr id="48" name="星形: 五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98B6B" id="星形: 五角 48" o:spid="_x0000_s1026" style="position:absolute;left:0;text-align:left;margin-left:51pt;margin-top:22.45pt;width:11.4pt;height:10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yBpwIAALU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>
      <w:pPr>
        <w:pStyle w:val="2"/>
        <w:rPr>
          <w:rStyle w:val="HTML1"/>
          <w:rFonts w:ascii="Courier New" w:hAnsi="Courier New" w:cs="Courier New"/>
          <w:b w:val="0"/>
          <w:bCs w:val="0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</w:pPr>
    </w:p>
    <w:p w:rsidR="00DC4A01" w:rsidRDefault="00DC4A01" w:rsidP="00F428D2"/>
    <w:p w:rsidR="00CD15E3" w:rsidRPr="00CD15E3" w:rsidRDefault="00CD15E3" w:rsidP="009C1CB5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 w:hint="eastAsi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003</w:t>
      </w:r>
      <w:r>
        <w:rPr>
          <w:rFonts w:ascii="Helvetica" w:hAnsi="Helvetica"/>
          <w:color w:val="000000"/>
          <w:sz w:val="33"/>
          <w:szCs w:val="33"/>
        </w:rPr>
        <w:t>：一个整数，它加上</w:t>
      </w:r>
      <w:r>
        <w:rPr>
          <w:rFonts w:ascii="Helvetica" w:hAnsi="Helvetica"/>
          <w:color w:val="000000"/>
          <w:sz w:val="33"/>
          <w:szCs w:val="33"/>
        </w:rPr>
        <w:t>100</w:t>
      </w:r>
      <w:r>
        <w:rPr>
          <w:rFonts w:ascii="Helvetica" w:hAnsi="Helvetica"/>
          <w:color w:val="000000"/>
          <w:sz w:val="33"/>
          <w:szCs w:val="33"/>
        </w:rPr>
        <w:t>后是一个完全平方数，再加上</w:t>
      </w:r>
      <w:r>
        <w:rPr>
          <w:rFonts w:ascii="Helvetica" w:hAnsi="Helvetica"/>
          <w:color w:val="000000"/>
          <w:sz w:val="33"/>
          <w:szCs w:val="33"/>
        </w:rPr>
        <w:t>168</w:t>
      </w:r>
      <w:r>
        <w:rPr>
          <w:rFonts w:ascii="Helvetica" w:hAnsi="Helvetica"/>
          <w:color w:val="000000"/>
          <w:sz w:val="33"/>
          <w:szCs w:val="33"/>
        </w:rPr>
        <w:t>又是一个完全平方数，请问该数是多少？</w:t>
      </w:r>
    </w:p>
    <w:p w:rsidR="00CD15E3" w:rsidRDefault="00CD15E3" w:rsidP="00CD15E3">
      <w:pPr>
        <w:pStyle w:val="3"/>
      </w:pPr>
      <w:r>
        <w:rPr>
          <w:rFonts w:hint="eastAsia"/>
        </w:rPr>
        <w:t>考察知识点：函数的定义、循环结构</w:t>
      </w:r>
      <w:r w:rsidR="009C1CB5">
        <w:rPr>
          <w:rFonts w:hint="eastAsia"/>
        </w:rPr>
        <w:t>、数学运算</w:t>
      </w:r>
    </w:p>
    <w:p w:rsidR="00CD15E3" w:rsidRPr="00D23A8E" w:rsidRDefault="00CD15E3" w:rsidP="00CD15E3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3EC813" wp14:editId="648E5F29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39" name="星形: 五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612C8" id="星形: 五角 39" o:spid="_x0000_s1026" style="position:absolute;left:0;text-align:left;margin-left:74.75pt;margin-top:10.9pt;width:11.4pt;height:10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An7P9HqAIAALU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E59511" wp14:editId="3694799B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41" name="星形: 五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CE4BE" id="星形: 五角 41" o:spid="_x0000_s1026" style="position:absolute;left:0;text-align:left;margin-left:98pt;margin-top:10.9pt;width:11.4pt;height:10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N+KvPOoAgAAtQ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09ED45" wp14:editId="0CE07897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44" name="星形: 五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4E5BB" id="星形: 五角 44" o:spid="_x0000_s1026" style="position:absolute;left:0;text-align:left;margin-left:51pt;margin-top:11.35pt;width:11.4pt;height:10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>
      <w:pPr>
        <w:pStyle w:val="HTML"/>
        <w:shd w:val="clear" w:color="auto" w:fill="FFFFFF"/>
        <w:wordWrap w:val="0"/>
        <w:spacing w:before="240" w:after="240"/>
        <w:ind w:right="480"/>
        <w:rPr>
          <w:rFonts w:ascii="Courier New" w:hAnsi="Courier New" w:cs="Courier New"/>
          <w:color w:val="000000"/>
          <w:sz w:val="21"/>
          <w:szCs w:val="21"/>
        </w:rPr>
      </w:pPr>
    </w:p>
    <w:p w:rsidR="00CD15E3" w:rsidRDefault="00CD15E3" w:rsidP="00CD15E3">
      <w:pPr>
        <w:pStyle w:val="HTML"/>
        <w:shd w:val="clear" w:color="auto" w:fill="FFFFFF"/>
        <w:wordWrap w:val="0"/>
        <w:spacing w:before="240" w:after="240"/>
        <w:ind w:right="480"/>
        <w:rPr>
          <w:rFonts w:ascii="Courier New" w:hAnsi="Courier New" w:cs="Courier New"/>
          <w:color w:val="000000"/>
          <w:sz w:val="21"/>
          <w:szCs w:val="21"/>
        </w:rPr>
      </w:pPr>
    </w:p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004</w:t>
      </w:r>
      <w:r>
        <w:rPr>
          <w:rFonts w:ascii="Helvetica" w:hAnsi="Helvetica"/>
          <w:color w:val="000000"/>
          <w:sz w:val="33"/>
          <w:szCs w:val="33"/>
        </w:rPr>
        <w:t>：输入某年某月某日，判断这一天是这一年的第几天？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考察知识点：函数的定义、循环结构、</w:t>
      </w:r>
      <w:r w:rsidR="009C1CB5">
        <w:rPr>
          <w:rFonts w:hint="eastAsia"/>
        </w:rPr>
        <w:t>日期时间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49" name="星形: 五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B6394" id="星形: 五角 49" o:spid="_x0000_s1026" style="position:absolute;left:0;text-align:left;margin-left:74.75pt;margin-top:10.9pt;width:11.4pt;height:10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AWh2iyqAIAALU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51" name="星形: 五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527C3" id="星形: 五角 51" o:spid="_x0000_s1026" style="position:absolute;left:0;text-align:left;margin-left:51pt;margin-top:11.35pt;width:11.4pt;height:10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DUn43UqAIAALU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>
      <w:pPr>
        <w:pStyle w:val="HTML"/>
        <w:shd w:val="clear" w:color="auto" w:fill="FFFFFF"/>
        <w:wordWrap w:val="0"/>
        <w:spacing w:before="240" w:after="240"/>
        <w:ind w:right="480"/>
        <w:rPr>
          <w:rFonts w:ascii="Courier New" w:hAnsi="Courier New" w:cs="Courier New"/>
          <w:color w:val="000000"/>
          <w:sz w:val="21"/>
          <w:szCs w:val="21"/>
        </w:rPr>
      </w:pPr>
    </w:p>
    <w:p w:rsidR="00CD15E3" w:rsidRDefault="00CD15E3" w:rsidP="00CD15E3">
      <w:pPr>
        <w:pStyle w:val="HTML"/>
        <w:shd w:val="clear" w:color="auto" w:fill="FFFFFF"/>
        <w:wordWrap w:val="0"/>
        <w:spacing w:before="240" w:after="240"/>
        <w:ind w:right="480"/>
        <w:rPr>
          <w:rFonts w:ascii="Courier New" w:hAnsi="Courier New" w:cs="Courier New"/>
          <w:color w:val="000000"/>
          <w:sz w:val="21"/>
          <w:szCs w:val="21"/>
        </w:rPr>
      </w:pPr>
    </w:p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005</w:t>
      </w:r>
      <w:r>
        <w:rPr>
          <w:rFonts w:ascii="Helvetica" w:hAnsi="Helvetica"/>
          <w:color w:val="000000"/>
          <w:sz w:val="33"/>
          <w:szCs w:val="33"/>
        </w:rPr>
        <w:t>：输入三个整数</w:t>
      </w:r>
      <w:proofErr w:type="spellStart"/>
      <w:r>
        <w:rPr>
          <w:rFonts w:ascii="Helvetica" w:hAnsi="Helvetica"/>
          <w:color w:val="000000"/>
          <w:sz w:val="33"/>
          <w:szCs w:val="33"/>
        </w:rPr>
        <w:t>x,y,z</w:t>
      </w:r>
      <w:proofErr w:type="spellEnd"/>
      <w:r>
        <w:rPr>
          <w:rFonts w:ascii="Helvetica" w:hAnsi="Helvetica"/>
          <w:color w:val="000000"/>
          <w:sz w:val="33"/>
          <w:szCs w:val="33"/>
        </w:rPr>
        <w:t>，请把这三个数由小到大输出。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9C1CB5">
        <w:rPr>
          <w:rFonts w:hint="eastAsia"/>
        </w:rPr>
        <w:t>排序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52" name="星形: 五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EEB83" id="星形: 五角 52" o:spid="_x0000_s1026" style="position:absolute;left:0;text-align:left;margin-left:74.75pt;margin-top:10.9pt;width:11.4pt;height:10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54" name="星形: 五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C6B46" id="星形: 五角 54" o:spid="_x0000_s1026" style="position:absolute;left:0;text-align:left;margin-left:51pt;margin-top:11.35pt;width:11.4pt;height:10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>
      <w:pPr>
        <w:pStyle w:val="HTML"/>
        <w:shd w:val="clear" w:color="auto" w:fill="FFFFFF"/>
        <w:wordWrap w:val="0"/>
        <w:spacing w:before="240" w:after="240"/>
        <w:ind w:right="480"/>
        <w:rPr>
          <w:rFonts w:ascii="Courier New" w:hAnsi="Courier New" w:cs="Courier New"/>
          <w:color w:val="000000"/>
          <w:sz w:val="21"/>
          <w:szCs w:val="21"/>
        </w:rPr>
      </w:pPr>
    </w:p>
    <w:p w:rsidR="00CD15E3" w:rsidRDefault="00CD15E3" w:rsidP="00CD15E3">
      <w:pPr>
        <w:pStyle w:val="HTML"/>
        <w:shd w:val="clear" w:color="auto" w:fill="FFFFFF"/>
        <w:wordWrap w:val="0"/>
        <w:spacing w:before="240" w:after="240"/>
        <w:ind w:right="480"/>
        <w:rPr>
          <w:rFonts w:ascii="Courier New" w:hAnsi="Courier New" w:cs="Courier New"/>
          <w:color w:val="000000"/>
          <w:sz w:val="21"/>
          <w:szCs w:val="21"/>
        </w:rPr>
      </w:pPr>
    </w:p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006</w:t>
      </w:r>
      <w:r>
        <w:rPr>
          <w:rFonts w:ascii="Helvetica" w:hAnsi="Helvetica"/>
          <w:color w:val="000000"/>
          <w:sz w:val="33"/>
          <w:szCs w:val="33"/>
        </w:rPr>
        <w:t>：斐波那契数列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</w:p>
    <w:p w:rsidR="00F428D2" w:rsidRPr="00D23A8E" w:rsidRDefault="009C1CB5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A498510" wp14:editId="7182C1E0">
                <wp:simplePos x="0" y="0"/>
                <wp:positionH relativeFrom="column">
                  <wp:posOffset>1564933</wp:posOffset>
                </wp:positionH>
                <wp:positionV relativeFrom="paragraph">
                  <wp:posOffset>148737</wp:posOffset>
                </wp:positionV>
                <wp:extent cx="144780" cy="129540"/>
                <wp:effectExtent l="38100" t="38100" r="45720" b="41910"/>
                <wp:wrapNone/>
                <wp:docPr id="223" name="星形: 五角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2F557" id="星形: 五角 223" o:spid="_x0000_s1026" style="position:absolute;left:0;text-align:left;margin-left:123.2pt;margin-top:11.7pt;width:11.4pt;height:10.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55" name="星形: 五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94116" id="星形: 五角 55" o:spid="_x0000_s1026" style="position:absolute;left:0;text-align:left;margin-left:74.75pt;margin-top:10.9pt;width:11.4pt;height:10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56" name="星形: 五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6D806" id="星形: 五角 56" o:spid="_x0000_s1026" style="position:absolute;left:0;text-align:left;margin-left:98pt;margin-top:10.9pt;width:11.4pt;height:10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IP5IkyoAgAAtQ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57" name="星形: 五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60BBC" id="星形: 五角 57" o:spid="_x0000_s1026" style="position:absolute;left:0;text-align:left;margin-left:51pt;margin-top:11.35pt;width:11.4pt;height:10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DyWHZ/qAIAALU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>
      <w:pPr>
        <w:pStyle w:val="HTML"/>
        <w:shd w:val="clear" w:color="auto" w:fill="FFFFFF"/>
        <w:wordWrap w:val="0"/>
        <w:spacing w:before="240" w:after="240"/>
        <w:ind w:right="480"/>
        <w:rPr>
          <w:rFonts w:ascii="Courier New" w:hAnsi="Courier New" w:cs="Courier New"/>
          <w:color w:val="000000"/>
          <w:sz w:val="21"/>
          <w:szCs w:val="21"/>
        </w:rPr>
      </w:pPr>
    </w:p>
    <w:p w:rsidR="00CD15E3" w:rsidRDefault="00CD15E3" w:rsidP="00CD15E3">
      <w:pPr>
        <w:pStyle w:val="HTML"/>
        <w:shd w:val="clear" w:color="auto" w:fill="FFFFFF"/>
        <w:wordWrap w:val="0"/>
        <w:spacing w:before="240" w:after="240"/>
        <w:ind w:right="480"/>
        <w:rPr>
          <w:rFonts w:ascii="Courier New" w:hAnsi="Courier New" w:cs="Courier New"/>
          <w:color w:val="000000"/>
          <w:sz w:val="21"/>
          <w:szCs w:val="21"/>
        </w:rPr>
      </w:pPr>
    </w:p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007</w:t>
      </w:r>
      <w:r>
        <w:rPr>
          <w:rFonts w:ascii="Helvetica" w:hAnsi="Helvetica"/>
          <w:color w:val="000000"/>
          <w:sz w:val="33"/>
          <w:szCs w:val="33"/>
        </w:rPr>
        <w:t>：将一个列表的数据复制到另一个列表中。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</w:t>
      </w:r>
      <w:r w:rsidR="009C1CB5">
        <w:rPr>
          <w:rFonts w:hint="eastAsia"/>
        </w:rPr>
        <w:t>变量赋值</w:t>
      </w:r>
      <w:r w:rsidR="009C1CB5">
        <w:rPr>
          <w:rFonts w:hint="eastAsia"/>
        </w:rPr>
        <w:t>&amp;</w:t>
      </w:r>
      <w:r w:rsidR="009C1CB5">
        <w:rPr>
          <w:rFonts w:hint="eastAsia"/>
        </w:rPr>
        <w:t>拷贝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58" name="星形: 五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F8F55" id="星形: 五角 58" o:spid="_x0000_s1026" style="position:absolute;left:0;text-align:left;margin-left:74.75pt;margin-top:10.9pt;width:11.4pt;height:10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2mpwIAALU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60" name="星形: 五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152E5" id="星形: 五角 60" o:spid="_x0000_s1026" style="position:absolute;left:0;text-align:left;margin-left:51pt;margin-top:11.35pt;width:11.4pt;height:10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Pr="00F428D2" w:rsidRDefault="00CD15E3" w:rsidP="00CD15E3">
      <w:pPr>
        <w:pStyle w:val="HTML"/>
        <w:shd w:val="clear" w:color="auto" w:fill="FFFFFF"/>
        <w:wordWrap w:val="0"/>
        <w:spacing w:before="240" w:after="240"/>
        <w:ind w:right="480"/>
        <w:rPr>
          <w:rFonts w:ascii="Courier New" w:hAnsi="Courier New" w:cs="Courier New" w:hint="eastAsia"/>
          <w:color w:val="000000"/>
          <w:sz w:val="21"/>
          <w:szCs w:val="21"/>
        </w:rPr>
      </w:pPr>
    </w:p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008</w:t>
      </w:r>
      <w:r>
        <w:rPr>
          <w:rFonts w:ascii="Helvetica" w:hAnsi="Helvetica"/>
          <w:color w:val="000000"/>
          <w:sz w:val="33"/>
          <w:szCs w:val="33"/>
        </w:rPr>
        <w:t>：题目：输出</w:t>
      </w:r>
      <w:r>
        <w:rPr>
          <w:rFonts w:ascii="Helvetica" w:hAnsi="Helvetica"/>
          <w:color w:val="000000"/>
          <w:sz w:val="33"/>
          <w:szCs w:val="33"/>
        </w:rPr>
        <w:t xml:space="preserve"> 9*9 </w:t>
      </w:r>
      <w:r>
        <w:rPr>
          <w:rFonts w:ascii="Helvetica" w:hAnsi="Helvetica"/>
          <w:color w:val="000000"/>
          <w:sz w:val="33"/>
          <w:szCs w:val="33"/>
        </w:rPr>
        <w:t>乘法口诀表。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9C1CB5">
        <w:rPr>
          <w:rFonts w:hint="eastAsia"/>
        </w:rPr>
        <w:t>闭包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61" name="星形: 五角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5F669" id="星形: 五角 61" o:spid="_x0000_s1026" style="position:absolute;left:0;text-align:left;margin-left:74.75pt;margin-top:10.9pt;width:11.4pt;height:10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DJoN69qAIAALU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63" name="星形: 五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82650" id="星形: 五角 63" o:spid="_x0000_s1026" style="position:absolute;left:0;text-align:left;margin-left:51pt;margin-top:11.35pt;width:11.4pt;height:1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Ar4nfbqAIAALU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A727D6" w:rsidRDefault="00A727D6" w:rsidP="00FF481D">
      <w:pPr>
        <w:pStyle w:val="2"/>
      </w:pPr>
    </w:p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009</w:t>
      </w:r>
      <w:r>
        <w:rPr>
          <w:rFonts w:ascii="Helvetica" w:hAnsi="Helvetica"/>
          <w:color w:val="000000"/>
          <w:sz w:val="33"/>
          <w:szCs w:val="33"/>
        </w:rPr>
        <w:t>：定义一个函数，互换字母大小写（大写变小写，小写变大写），其他不变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 w:rsidR="00DC4A01">
        <w:rPr>
          <w:rFonts w:hint="eastAsia"/>
        </w:rPr>
        <w:t>&amp;</w:t>
      </w:r>
      <w:r w:rsidR="00DC4A01">
        <w:rPr>
          <w:rFonts w:hint="eastAsia"/>
        </w:rPr>
        <w:t>调用</w:t>
      </w:r>
      <w:r>
        <w:rPr>
          <w:rFonts w:hint="eastAsia"/>
        </w:rPr>
        <w:t>、循环结构、</w:t>
      </w:r>
      <w:r w:rsidR="00DC4A01">
        <w:rPr>
          <w:rFonts w:hint="eastAsia"/>
        </w:rPr>
        <w:t>字符串操作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64" name="星形: 五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37B27" id="星形: 五角 64" o:spid="_x0000_s1026" style="position:absolute;left:0;text-align:left;margin-left:74.75pt;margin-top:10.9pt;width:11.4pt;height:10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B8hNhDqAIAALU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66" name="星形: 五角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51D2" id="星形: 五角 66" o:spid="_x0000_s1026" style="position:absolute;left:0;text-align:left;margin-left:51pt;margin-top:11.35pt;width:11.4pt;height:10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CexnElqAIAALU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010</w:t>
      </w:r>
      <w:r>
        <w:rPr>
          <w:rFonts w:ascii="Helvetica" w:hAnsi="Helvetica"/>
          <w:color w:val="000000"/>
          <w:sz w:val="33"/>
          <w:szCs w:val="33"/>
        </w:rPr>
        <w:t>：暂停一秒输出，并格式化当前时间。</w:t>
      </w:r>
    </w:p>
    <w:p w:rsidR="009C1CB5" w:rsidRPr="009C1CB5" w:rsidRDefault="00F428D2" w:rsidP="009C1CB5">
      <w:pPr>
        <w:pStyle w:val="3"/>
        <w:rPr>
          <w:rFonts w:hint="eastAsia"/>
        </w:rPr>
      </w:pPr>
      <w:r>
        <w:rPr>
          <w:rFonts w:hint="eastAsia"/>
        </w:rPr>
        <w:t>考察知识点：函数的定义</w:t>
      </w:r>
      <w:r w:rsidR="009C1CB5">
        <w:rPr>
          <w:rFonts w:hint="eastAsia"/>
        </w:rPr>
        <w:t>、</w:t>
      </w:r>
      <w:r>
        <w:rPr>
          <w:rFonts w:hint="eastAsia"/>
        </w:rPr>
        <w:t>循环结构、</w:t>
      </w:r>
      <w:r w:rsidR="009C1CB5">
        <w:rPr>
          <w:rFonts w:hint="eastAsia"/>
        </w:rPr>
        <w:t>日期</w:t>
      </w:r>
      <w:r w:rsidR="009C1CB5">
        <w:rPr>
          <w:rFonts w:hint="eastAsia"/>
        </w:rPr>
        <w:t>&amp;</w:t>
      </w:r>
      <w:r w:rsidR="009C1CB5">
        <w:rPr>
          <w:rFonts w:hint="eastAsia"/>
        </w:rPr>
        <w:t>时间</w:t>
      </w:r>
      <w:r w:rsidR="00DC4A01">
        <w:rPr>
          <w:rFonts w:hint="eastAsia"/>
        </w:rPr>
        <w:t>、格式化</w:t>
      </w:r>
    </w:p>
    <w:p w:rsidR="00F428D2" w:rsidRPr="00D23A8E" w:rsidRDefault="00DC4A01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155133E" wp14:editId="77D00969">
                <wp:simplePos x="0" y="0"/>
                <wp:positionH relativeFrom="column">
                  <wp:posOffset>1565030</wp:posOffset>
                </wp:positionH>
                <wp:positionV relativeFrom="paragraph">
                  <wp:posOffset>148834</wp:posOffset>
                </wp:positionV>
                <wp:extent cx="144780" cy="129540"/>
                <wp:effectExtent l="38100" t="38100" r="45720" b="41910"/>
                <wp:wrapNone/>
                <wp:docPr id="237" name="星形: 五角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DC4D9" id="星形: 五角 237" o:spid="_x0000_s1026" style="position:absolute;left:0;text-align:left;margin-left:123.25pt;margin-top:11.7pt;width:11.4pt;height:10.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67" name="星形: 五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F529" id="星形: 五角 67" o:spid="_x0000_s1026" style="position:absolute;left:0;text-align:left;margin-left:74.75pt;margin-top:10.9pt;width:11.4pt;height:10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DvZyUWqAIAALU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68" name="星形: 五角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54704" id="星形: 五角 68" o:spid="_x0000_s1026" style="position:absolute;left:0;text-align:left;margin-left:98pt;margin-top:10.9pt;width:11.4pt;height:10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HEMXs+oAgAAtQ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69" name="星形: 五角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99BFF" id="星形: 五角 69" o:spid="_x0000_s1026" style="position:absolute;left:0;text-align:left;margin-left:51pt;margin-top:11.35pt;width:11.4pt;height:10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AArQr8qAIAALU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 w:rsidP="00473E99">
      <w:pPr>
        <w:pStyle w:val="2"/>
        <w:pageBreakBefore/>
        <w:spacing w:before="153" w:after="0" w:line="415" w:lineRule="auto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lastRenderedPageBreak/>
        <w:t>题目</w:t>
      </w:r>
      <w:r>
        <w:rPr>
          <w:rFonts w:ascii="inherit" w:hAnsi="inherit"/>
          <w:color w:val="000000"/>
          <w:sz w:val="33"/>
          <w:szCs w:val="33"/>
        </w:rPr>
        <w:t>011</w:t>
      </w:r>
      <w:r>
        <w:rPr>
          <w:rFonts w:ascii="inherit" w:hAnsi="inherit"/>
          <w:color w:val="000000"/>
          <w:sz w:val="33"/>
          <w:szCs w:val="33"/>
        </w:rPr>
        <w:t>：有一对兔子，从出生后第</w:t>
      </w:r>
      <w:r>
        <w:rPr>
          <w:rFonts w:ascii="inherit" w:hAnsi="inherit"/>
          <w:color w:val="000000"/>
          <w:sz w:val="33"/>
          <w:szCs w:val="33"/>
        </w:rPr>
        <w:t>3</w:t>
      </w:r>
      <w:r>
        <w:rPr>
          <w:rFonts w:ascii="inherit" w:hAnsi="inherit"/>
          <w:color w:val="000000"/>
          <w:sz w:val="33"/>
          <w:szCs w:val="33"/>
        </w:rPr>
        <w:t>个月起每个月都生一对兔子，小兔子长到第三个月后每个月又生一对兔子，假如兔子都不死，问每个月的兔子总对数为多少？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考察知识点：函数的定义、循环结构、</w:t>
      </w:r>
      <w:r w:rsidR="009C1CB5" w:rsidRPr="009C1CB5">
        <w:rPr>
          <w:rFonts w:hint="eastAsia"/>
        </w:rPr>
        <w:t>斐波那契数列</w:t>
      </w:r>
    </w:p>
    <w:p w:rsidR="00F428D2" w:rsidRPr="00D23A8E" w:rsidRDefault="00DC4A01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8EF9BCE" wp14:editId="3B38F8B1">
                <wp:simplePos x="0" y="0"/>
                <wp:positionH relativeFrom="column">
                  <wp:posOffset>1558290</wp:posOffset>
                </wp:positionH>
                <wp:positionV relativeFrom="paragraph">
                  <wp:posOffset>136574</wp:posOffset>
                </wp:positionV>
                <wp:extent cx="144780" cy="129540"/>
                <wp:effectExtent l="38100" t="38100" r="45720" b="41910"/>
                <wp:wrapNone/>
                <wp:docPr id="238" name="星形: 五角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B0F80" id="星形: 五角 238" o:spid="_x0000_s1026" style="position:absolute;left:0;text-align:left;margin-left:122.7pt;margin-top:10.75pt;width:11.4pt;height:10.2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70" name="星形: 五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C3F3D" id="星形: 五角 70" o:spid="_x0000_s1026" style="position:absolute;left:0;text-align:left;margin-left:74.75pt;margin-top:10.9pt;width:11.4pt;height:10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71" name="星形: 五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4452D" id="星形: 五角 71" o:spid="_x0000_s1026" style="position:absolute;left:0;text-align:left;margin-left:98pt;margin-top:10.9pt;width:11.4pt;height:10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MK175qoAgAAtQ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72" name="星形: 五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8553F" id="星形: 五角 72" o:spid="_x0000_s1026" style="position:absolute;left:0;text-align:left;margin-left:51pt;margin-top:11.35pt;width:11.4pt;height:10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BRVhLPqAIAALU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>
      <w:pPr>
        <w:rPr>
          <w:rFonts w:ascii="Courier New" w:hAnsi="Courier New" w:cs="Courier New"/>
          <w:color w:val="000000"/>
          <w:szCs w:val="21"/>
        </w:rPr>
      </w:pPr>
    </w:p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012</w:t>
      </w:r>
      <w:r>
        <w:rPr>
          <w:rFonts w:ascii="Helvetica" w:hAnsi="Helvetica"/>
          <w:color w:val="000000"/>
          <w:sz w:val="33"/>
          <w:szCs w:val="33"/>
        </w:rPr>
        <w:t>：判断</w:t>
      </w:r>
      <w:r>
        <w:rPr>
          <w:rFonts w:ascii="Helvetica" w:hAnsi="Helvetica"/>
          <w:color w:val="000000"/>
          <w:sz w:val="33"/>
          <w:szCs w:val="33"/>
        </w:rPr>
        <w:t>101-200</w:t>
      </w:r>
      <w:r>
        <w:rPr>
          <w:rFonts w:ascii="Helvetica" w:hAnsi="Helvetica"/>
          <w:color w:val="000000"/>
          <w:sz w:val="33"/>
          <w:szCs w:val="33"/>
        </w:rPr>
        <w:t>之间有多少个素数，并输出所有素数。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考察知识点：函数的定义、循环结构、</w:t>
      </w:r>
      <w:r w:rsidR="009C1CB5">
        <w:rPr>
          <w:rFonts w:hint="eastAsia"/>
        </w:rPr>
        <w:t>数学计算</w:t>
      </w:r>
    </w:p>
    <w:p w:rsidR="00F428D2" w:rsidRPr="00D23A8E" w:rsidRDefault="00DC4A01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8EF9BCE" wp14:editId="3B38F8B1">
                <wp:simplePos x="0" y="0"/>
                <wp:positionH relativeFrom="column">
                  <wp:posOffset>1517650</wp:posOffset>
                </wp:positionH>
                <wp:positionV relativeFrom="paragraph">
                  <wp:posOffset>145513</wp:posOffset>
                </wp:positionV>
                <wp:extent cx="144780" cy="129540"/>
                <wp:effectExtent l="38100" t="38100" r="45720" b="41910"/>
                <wp:wrapNone/>
                <wp:docPr id="240" name="星形: 五角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F0B42" id="星形: 五角 240" o:spid="_x0000_s1026" style="position:absolute;left:0;text-align:left;margin-left:119.5pt;margin-top:11.45pt;width:11.4pt;height:10.2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73" name="星形: 五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EDF41" id="星形: 五角 73" o:spid="_x0000_s1026" style="position:absolute;left:0;text-align:left;margin-left:74.75pt;margin-top:10.9pt;width:11.4pt;height:10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Ag90b8qAIAALU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74" name="星形: 五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323C3" id="星形: 五角 74" o:spid="_x0000_s1026" style="position:absolute;left:0;text-align:left;margin-left:98pt;margin-top:10.9pt;width:11.4pt;height:10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HeR6WSoAgAAtQ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75" name="星形: 五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9D0C6" id="星形: 五角 75" o:spid="_x0000_s1026" style="position:absolute;left:0;text-align:left;margin-left:51pt;margin-top:11.35pt;width:11.4pt;height:10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AGML1XqAIAALU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013</w:t>
      </w:r>
      <w:r>
        <w:rPr>
          <w:rFonts w:ascii="Helvetica" w:hAnsi="Helvetica"/>
          <w:color w:val="000000"/>
          <w:sz w:val="33"/>
          <w:szCs w:val="33"/>
        </w:rPr>
        <w:t>：打印出所有的</w:t>
      </w:r>
      <w:r>
        <w:rPr>
          <w:rFonts w:ascii="Helvetica" w:hAnsi="Helvetica"/>
          <w:color w:val="000000"/>
          <w:sz w:val="33"/>
          <w:szCs w:val="33"/>
        </w:rPr>
        <w:t>"</w:t>
      </w:r>
      <w:r>
        <w:rPr>
          <w:rFonts w:ascii="Helvetica" w:hAnsi="Helvetica"/>
          <w:color w:val="000000"/>
          <w:sz w:val="33"/>
          <w:szCs w:val="33"/>
        </w:rPr>
        <w:t>水仙花数</w:t>
      </w:r>
      <w:r>
        <w:rPr>
          <w:rFonts w:ascii="Helvetica" w:hAnsi="Helvetica"/>
          <w:color w:val="000000"/>
          <w:sz w:val="33"/>
          <w:szCs w:val="33"/>
        </w:rPr>
        <w:t>"</w:t>
      </w:r>
      <w:r>
        <w:rPr>
          <w:rFonts w:ascii="Helvetica" w:hAnsi="Helvetica"/>
          <w:color w:val="000000"/>
          <w:sz w:val="33"/>
          <w:szCs w:val="33"/>
        </w:rPr>
        <w:t>，</w:t>
      </w:r>
    </w:p>
    <w:p w:rsidR="00CD15E3" w:rsidRDefault="00CD15E3" w:rsidP="00CD15E3">
      <w:pPr>
        <w:pStyle w:val="a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所谓</w:t>
      </w:r>
      <w:r>
        <w:rPr>
          <w:rFonts w:ascii="Helvetica" w:hAnsi="Helvetica"/>
          <w:color w:val="000000"/>
          <w:sz w:val="21"/>
          <w:szCs w:val="21"/>
        </w:rPr>
        <w:t>"</w:t>
      </w:r>
      <w:r>
        <w:rPr>
          <w:rFonts w:ascii="Helvetica" w:hAnsi="Helvetica"/>
          <w:color w:val="000000"/>
          <w:sz w:val="21"/>
          <w:szCs w:val="21"/>
        </w:rPr>
        <w:t>水仙花数</w:t>
      </w:r>
      <w:r>
        <w:rPr>
          <w:rFonts w:ascii="Helvetica" w:hAnsi="Helvetica"/>
          <w:color w:val="000000"/>
          <w:sz w:val="21"/>
          <w:szCs w:val="21"/>
        </w:rPr>
        <w:t>"</w:t>
      </w:r>
      <w:r>
        <w:rPr>
          <w:rFonts w:ascii="Helvetica" w:hAnsi="Helvetica"/>
          <w:color w:val="000000"/>
          <w:sz w:val="21"/>
          <w:szCs w:val="21"/>
        </w:rPr>
        <w:t>是指一个三位数，其各位数字</w:t>
      </w:r>
      <w:proofErr w:type="gramStart"/>
      <w:r>
        <w:rPr>
          <w:rFonts w:ascii="Helvetica" w:hAnsi="Helvetica"/>
          <w:color w:val="000000"/>
          <w:sz w:val="21"/>
          <w:szCs w:val="21"/>
        </w:rPr>
        <w:t>立方和</w:t>
      </w:r>
      <w:proofErr w:type="gramEnd"/>
      <w:r>
        <w:rPr>
          <w:rFonts w:ascii="Helvetica" w:hAnsi="Helvetica"/>
          <w:color w:val="000000"/>
          <w:sz w:val="21"/>
          <w:szCs w:val="21"/>
        </w:rPr>
        <w:t>等于该数本身。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例如：</w:t>
      </w:r>
      <w:r>
        <w:rPr>
          <w:rFonts w:ascii="Helvetica" w:hAnsi="Helvetica"/>
          <w:color w:val="000000"/>
          <w:sz w:val="21"/>
          <w:szCs w:val="21"/>
        </w:rPr>
        <w:t>153</w:t>
      </w:r>
      <w:r>
        <w:rPr>
          <w:rFonts w:ascii="Helvetica" w:hAnsi="Helvetica"/>
          <w:color w:val="000000"/>
          <w:sz w:val="21"/>
          <w:szCs w:val="21"/>
        </w:rPr>
        <w:t>是一个</w:t>
      </w:r>
      <w:r>
        <w:rPr>
          <w:rFonts w:ascii="Helvetica" w:hAnsi="Helvetica"/>
          <w:color w:val="000000"/>
          <w:sz w:val="21"/>
          <w:szCs w:val="21"/>
        </w:rPr>
        <w:t>"</w:t>
      </w:r>
      <w:r>
        <w:rPr>
          <w:rFonts w:ascii="Helvetica" w:hAnsi="Helvetica"/>
          <w:color w:val="000000"/>
          <w:sz w:val="21"/>
          <w:szCs w:val="21"/>
        </w:rPr>
        <w:t>水仙花数</w:t>
      </w:r>
      <w:r>
        <w:rPr>
          <w:rFonts w:ascii="Helvetica" w:hAnsi="Helvetica"/>
          <w:color w:val="000000"/>
          <w:sz w:val="21"/>
          <w:szCs w:val="21"/>
        </w:rPr>
        <w:t>"</w:t>
      </w:r>
      <w:r>
        <w:rPr>
          <w:rFonts w:ascii="Helvetica" w:hAnsi="Helvetica"/>
          <w:color w:val="000000"/>
          <w:sz w:val="21"/>
          <w:szCs w:val="21"/>
        </w:rPr>
        <w:t>，因为</w:t>
      </w:r>
      <w:r>
        <w:rPr>
          <w:rFonts w:ascii="Helvetica" w:hAnsi="Helvetica"/>
          <w:color w:val="000000"/>
          <w:sz w:val="21"/>
          <w:szCs w:val="21"/>
        </w:rPr>
        <w:t>153=1</w:t>
      </w:r>
      <w:r w:rsidR="009C1CB5">
        <w:rPr>
          <w:rFonts w:ascii="Helvetica" w:hAnsi="Helvetica" w:hint="eastAsia"/>
          <w:color w:val="000000"/>
          <w:sz w:val="21"/>
          <w:szCs w:val="21"/>
        </w:rPr>
        <w:t>^</w:t>
      </w:r>
      <w:r w:rsidR="009C1CB5"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＋</w:t>
      </w:r>
      <w:r>
        <w:rPr>
          <w:rFonts w:ascii="Helvetica" w:hAnsi="Helvetica"/>
          <w:color w:val="000000"/>
          <w:sz w:val="21"/>
          <w:szCs w:val="21"/>
        </w:rPr>
        <w:t>5</w:t>
      </w:r>
      <w:r w:rsidR="009C1CB5">
        <w:rPr>
          <w:rFonts w:ascii="Helvetica" w:hAnsi="Helvetica" w:hint="eastAsia"/>
          <w:color w:val="000000"/>
          <w:sz w:val="21"/>
          <w:szCs w:val="21"/>
        </w:rPr>
        <w:t>^</w:t>
      </w:r>
      <w:r w:rsidR="009C1CB5"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＋</w:t>
      </w:r>
      <w:r>
        <w:rPr>
          <w:rFonts w:ascii="Helvetica" w:hAnsi="Helvetica"/>
          <w:color w:val="000000"/>
          <w:sz w:val="21"/>
          <w:szCs w:val="21"/>
        </w:rPr>
        <w:t>3</w:t>
      </w:r>
      <w:r w:rsidR="009C1CB5">
        <w:rPr>
          <w:rFonts w:ascii="Helvetica" w:hAnsi="Helvetica" w:hint="eastAsia"/>
          <w:color w:val="000000"/>
          <w:sz w:val="21"/>
          <w:szCs w:val="21"/>
        </w:rPr>
        <w:t>^</w:t>
      </w:r>
      <w:r w:rsidR="009C1CB5"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。</w:t>
      </w:r>
    </w:p>
    <w:p w:rsidR="00F428D2" w:rsidRDefault="00F428D2" w:rsidP="009C1CB5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9C1CB5">
        <w:rPr>
          <w:rFonts w:hint="eastAsia"/>
        </w:rPr>
        <w:t>数学运算（</w:t>
      </w:r>
      <w:r w:rsidR="00697FC1" w:rsidRPr="009C1CB5">
        <w:rPr>
          <w:rFonts w:hint="eastAsia"/>
        </w:rPr>
        <w:t>取整，</w:t>
      </w:r>
      <w:r w:rsidR="00697FC1" w:rsidRPr="009C1CB5">
        <w:rPr>
          <w:rFonts w:hint="eastAsia"/>
        </w:rPr>
        <w:t xml:space="preserve">% </w:t>
      </w:r>
      <w:r w:rsidR="00697FC1" w:rsidRPr="009C1CB5">
        <w:rPr>
          <w:rFonts w:hint="eastAsia"/>
        </w:rPr>
        <w:t>求余，</w:t>
      </w:r>
      <w:r w:rsidR="00697FC1" w:rsidRPr="009C1CB5">
        <w:rPr>
          <w:rFonts w:hint="eastAsia"/>
        </w:rPr>
        <w:t xml:space="preserve">**3 </w:t>
      </w:r>
      <w:r w:rsidR="00697FC1" w:rsidRPr="009C1CB5">
        <w:rPr>
          <w:rFonts w:hint="eastAsia"/>
        </w:rPr>
        <w:t>三次方</w:t>
      </w:r>
      <w:r w:rsidR="009C1CB5">
        <w:rPr>
          <w:rFonts w:hint="eastAsia"/>
        </w:rPr>
        <w:t>）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76" name="星形: 五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49C14" id="星形: 五角 76" o:spid="_x0000_s1026" style="position:absolute;left:0;text-align:left;margin-left:74.75pt;margin-top:10.9pt;width:11.4pt;height:10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CV00ACqAIAALU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77" name="星形: 五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70EFF" id="星形: 五角 77" o:spid="_x0000_s1026" style="position:absolute;left:0;text-align:left;margin-left:98pt;margin-top:10.9pt;width:11.4pt;height:10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ORyFDGoAgAAtQ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78" name="星形: 五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E9CE3" id="星形: 五角 78" o:spid="_x0000_s1026" style="position:absolute;left:0;text-align:left;margin-left:51pt;margin-top:11.35pt;width:11.4pt;height:10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W/opwIAALU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>
      <w:pPr>
        <w:widowControl/>
        <w:jc w:val="left"/>
      </w:pPr>
      <w:r>
        <w:br w:type="page"/>
      </w:r>
    </w:p>
    <w:p w:rsidR="00CD15E3" w:rsidRDefault="00CD15E3" w:rsidP="00CD15E3">
      <w:pPr>
        <w:pStyle w:val="2"/>
        <w:shd w:val="clear" w:color="auto" w:fill="FFFFFF"/>
        <w:spacing w:before="153" w:after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014</w:t>
      </w:r>
      <w:r>
        <w:rPr>
          <w:rFonts w:ascii="Helvetica" w:hAnsi="Helvetica"/>
          <w:color w:val="000000"/>
          <w:sz w:val="33"/>
          <w:szCs w:val="33"/>
        </w:rPr>
        <w:t>：将一个正整数分解质因数。例如：输入</w:t>
      </w:r>
      <w:r>
        <w:rPr>
          <w:rFonts w:ascii="Helvetica" w:hAnsi="Helvetica"/>
          <w:color w:val="000000"/>
          <w:sz w:val="33"/>
          <w:szCs w:val="33"/>
        </w:rPr>
        <w:t>90,</w:t>
      </w:r>
      <w:r>
        <w:rPr>
          <w:rFonts w:ascii="Helvetica" w:hAnsi="Helvetica"/>
          <w:color w:val="000000"/>
          <w:sz w:val="33"/>
          <w:szCs w:val="33"/>
        </w:rPr>
        <w:t>打印出</w:t>
      </w:r>
      <w:r>
        <w:rPr>
          <w:rFonts w:ascii="Helvetica" w:hAnsi="Helvetica"/>
          <w:color w:val="000000"/>
          <w:sz w:val="33"/>
          <w:szCs w:val="33"/>
        </w:rPr>
        <w:t>90=2</w:t>
      </w:r>
      <w:r>
        <w:rPr>
          <w:rStyle w:val="ac"/>
          <w:rFonts w:ascii="Helvetica" w:hAnsi="Helvetica"/>
          <w:color w:val="000000"/>
          <w:sz w:val="33"/>
          <w:szCs w:val="33"/>
        </w:rPr>
        <w:t>3</w:t>
      </w:r>
      <w:r>
        <w:rPr>
          <w:rFonts w:ascii="Helvetica" w:hAnsi="Helvetica"/>
          <w:color w:val="000000"/>
          <w:sz w:val="33"/>
          <w:szCs w:val="33"/>
        </w:rPr>
        <w:t>3*5</w:t>
      </w:r>
      <w:r>
        <w:rPr>
          <w:rFonts w:ascii="Helvetica" w:hAnsi="Helvetica"/>
          <w:color w:val="000000"/>
          <w:sz w:val="33"/>
          <w:szCs w:val="33"/>
        </w:rPr>
        <w:t>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</w:t>
      </w:r>
      <w:r w:rsidR="00697FC1">
        <w:rPr>
          <w:rFonts w:hint="eastAsia"/>
        </w:rPr>
        <w:t>控制语句（循环、条件、</w:t>
      </w:r>
      <w:r w:rsidR="00697FC1">
        <w:rPr>
          <w:rFonts w:hint="eastAsia"/>
        </w:rPr>
        <w:t>break</w:t>
      </w:r>
      <w:r w:rsidR="00697FC1">
        <w:rPr>
          <w:rFonts w:hint="eastAsia"/>
        </w:rPr>
        <w:t>）</w:t>
      </w:r>
      <w:r>
        <w:rPr>
          <w:rFonts w:hint="eastAsia"/>
        </w:rPr>
        <w:t>、</w:t>
      </w:r>
    </w:p>
    <w:p w:rsidR="00F428D2" w:rsidRPr="00D23A8E" w:rsidRDefault="00F428D2" w:rsidP="00F428D2">
      <w:pPr>
        <w:pStyle w:val="3"/>
      </w:pPr>
      <w:bookmarkStart w:id="1" w:name="_GoBack"/>
      <w:bookmarkEnd w:id="1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79" name="星形: 五角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819B1" id="星形: 五角 79" o:spid="_x0000_s1026" style="position:absolute;left:0;text-align:left;margin-left:74.75pt;margin-top:10.9pt;width:11.4pt;height:10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ALuDvbqAIAALU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80" name="星形: 五角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B352E" id="星形: 五角 80" o:spid="_x0000_s1026" style="position:absolute;left:0;text-align:left;margin-left:98pt;margin-top:10.9pt;width:11.4pt;height:10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81" name="星形: 五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1487C" id="星形: 五角 81" o:spid="_x0000_s1026" style="position:absolute;left:0;text-align:left;margin-left:51pt;margin-top:11.35pt;width:11.4pt;height:10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DqcIGNqAIAALU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015</w:t>
      </w:r>
      <w:r>
        <w:rPr>
          <w:rFonts w:ascii="Helvetica" w:hAnsi="Helvetica"/>
          <w:color w:val="000000"/>
          <w:sz w:val="33"/>
          <w:szCs w:val="33"/>
        </w:rPr>
        <w:t>：利用条件运算符的嵌套来完成此题：学习成绩</w:t>
      </w:r>
      <w:r>
        <w:rPr>
          <w:rFonts w:ascii="Helvetica" w:hAnsi="Helvetica"/>
          <w:color w:val="000000"/>
          <w:sz w:val="33"/>
          <w:szCs w:val="33"/>
        </w:rPr>
        <w:t>&gt;=90</w:t>
      </w:r>
      <w:r>
        <w:rPr>
          <w:rFonts w:ascii="Helvetica" w:hAnsi="Helvetica"/>
          <w:color w:val="000000"/>
          <w:sz w:val="33"/>
          <w:szCs w:val="33"/>
        </w:rPr>
        <w:t>分的同学用</w:t>
      </w:r>
      <w:r>
        <w:rPr>
          <w:rFonts w:ascii="Helvetica" w:hAnsi="Helvetica"/>
          <w:color w:val="000000"/>
          <w:sz w:val="33"/>
          <w:szCs w:val="33"/>
        </w:rPr>
        <w:t>A</w:t>
      </w:r>
      <w:r>
        <w:rPr>
          <w:rFonts w:ascii="Helvetica" w:hAnsi="Helvetica"/>
          <w:color w:val="000000"/>
          <w:sz w:val="33"/>
          <w:szCs w:val="33"/>
        </w:rPr>
        <w:t>表示，</w:t>
      </w:r>
      <w:r>
        <w:rPr>
          <w:rFonts w:ascii="Helvetica" w:hAnsi="Helvetica"/>
          <w:color w:val="000000"/>
          <w:sz w:val="33"/>
          <w:szCs w:val="33"/>
        </w:rPr>
        <w:t>60-89</w:t>
      </w:r>
      <w:r>
        <w:rPr>
          <w:rFonts w:ascii="Helvetica" w:hAnsi="Helvetica"/>
          <w:color w:val="000000"/>
          <w:sz w:val="33"/>
          <w:szCs w:val="33"/>
        </w:rPr>
        <w:t>分之间的用</w:t>
      </w:r>
      <w:r>
        <w:rPr>
          <w:rFonts w:ascii="Helvetica" w:hAnsi="Helvetica"/>
          <w:color w:val="000000"/>
          <w:sz w:val="33"/>
          <w:szCs w:val="33"/>
        </w:rPr>
        <w:t>B</w:t>
      </w:r>
      <w:r>
        <w:rPr>
          <w:rFonts w:ascii="Helvetica" w:hAnsi="Helvetica"/>
          <w:color w:val="000000"/>
          <w:sz w:val="33"/>
          <w:szCs w:val="33"/>
        </w:rPr>
        <w:t>表示，</w:t>
      </w:r>
      <w:r>
        <w:rPr>
          <w:rFonts w:ascii="Helvetica" w:hAnsi="Helvetica"/>
          <w:color w:val="000000"/>
          <w:sz w:val="33"/>
          <w:szCs w:val="33"/>
        </w:rPr>
        <w:t>60</w:t>
      </w:r>
      <w:r>
        <w:rPr>
          <w:rFonts w:ascii="Helvetica" w:hAnsi="Helvetica"/>
          <w:color w:val="000000"/>
          <w:sz w:val="33"/>
          <w:szCs w:val="33"/>
        </w:rPr>
        <w:t>分以下的用</w:t>
      </w:r>
      <w:r>
        <w:rPr>
          <w:rFonts w:ascii="Helvetica" w:hAnsi="Helvetica"/>
          <w:color w:val="000000"/>
          <w:sz w:val="33"/>
          <w:szCs w:val="33"/>
        </w:rPr>
        <w:t>C</w:t>
      </w:r>
      <w:r>
        <w:rPr>
          <w:rFonts w:ascii="Helvetica" w:hAnsi="Helvetica"/>
          <w:color w:val="000000"/>
          <w:sz w:val="33"/>
          <w:szCs w:val="33"/>
        </w:rPr>
        <w:t>表示。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考察知识点：函数的定义、循环结构、</w:t>
      </w:r>
      <w:r w:rsidR="00697FC1">
        <w:rPr>
          <w:rFonts w:hint="eastAsia"/>
        </w:rPr>
        <w:t>获取用户输入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82" name="星形: 五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AB6C6" id="星形: 五角 82" o:spid="_x0000_s1026" style="position:absolute;left:0;text-align:left;margin-left:74.75pt;margin-top:10.9pt;width:11.4pt;height:10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B5k3zYqAIAALU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83" name="星形: 五角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14B33" id="星形: 五角 83" o:spid="_x0000_s1026" style="position:absolute;left:0;text-align:left;margin-left:98pt;margin-top:10.9pt;width:11.4pt;height:10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AgyKOuoAgAAtQ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84" name="星形: 五角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39C5B" id="星形: 五角 84" o:spid="_x0000_s1026" style="position:absolute;left:0;text-align:left;margin-left:51pt;margin-top:11.35pt;width:11.4pt;height:10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BfVIdzqAIAALU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>
      <w:pPr>
        <w:widowControl/>
        <w:jc w:val="left"/>
      </w:pPr>
      <w:r>
        <w:br w:type="page"/>
      </w:r>
    </w:p>
    <w:p w:rsidR="00CD15E3" w:rsidRDefault="00CD15E3" w:rsidP="00CD15E3">
      <w:pPr>
        <w:pStyle w:val="2"/>
        <w:shd w:val="clear" w:color="auto" w:fill="FFFFFF"/>
        <w:spacing w:before="153" w:after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016</w:t>
      </w:r>
      <w:r>
        <w:rPr>
          <w:rFonts w:ascii="Helvetica" w:hAnsi="Helvetica"/>
          <w:color w:val="000000"/>
          <w:sz w:val="33"/>
          <w:szCs w:val="33"/>
        </w:rPr>
        <w:t>：输出指定格式的日期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697FC1">
        <w:rPr>
          <w:rFonts w:hint="eastAsia"/>
        </w:rPr>
        <w:t>时间戳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85" name="星形: 五角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329C3" id="星形: 五角 85" o:spid="_x0000_s1026" style="position:absolute;left:0;text-align:left;margin-left:74.75pt;margin-top:10.9pt;width:11.4pt;height:10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Au9dNAqAIAALU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87" name="星形: 五角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F3EEB" id="星形: 五角 87" o:spid="_x0000_s1026" style="position:absolute;left:0;text-align:left;margin-left:51pt;margin-top:11.35pt;width:11.4pt;height:10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DMt3omqAIAALU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017</w:t>
      </w:r>
      <w:r>
        <w:rPr>
          <w:rFonts w:ascii="Helvetica" w:hAnsi="Helvetica"/>
          <w:color w:val="000000"/>
          <w:sz w:val="33"/>
          <w:szCs w:val="33"/>
        </w:rPr>
        <w:t>：定义一个函数，检查字符里面是否有重复的字母，并计算重复字母的个数（忽略大小写）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88" name="星形: 五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5E8CF" id="星形: 五角 88" o:spid="_x0000_s1026" style="position:absolute;left:0;text-align:left;margin-left:74.75pt;margin-top:10.9pt;width:11.4pt;height:10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H/pwIAALU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90" name="星形: 五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6BB1A" id="星形: 五角 90" o:spid="_x0000_s1026" style="position:absolute;left:0;text-align:left;margin-left:51pt;margin-top:11.35pt;width:11.4pt;height:10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pacing w:before="153" w:after="0" w:line="415" w:lineRule="auto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lastRenderedPageBreak/>
        <w:t>题目</w:t>
      </w:r>
      <w:r>
        <w:rPr>
          <w:rFonts w:ascii="inherit" w:hAnsi="inherit"/>
          <w:color w:val="000000"/>
          <w:sz w:val="33"/>
          <w:szCs w:val="33"/>
        </w:rPr>
        <w:t>018</w:t>
      </w:r>
      <w:r>
        <w:rPr>
          <w:rFonts w:ascii="inherit" w:hAnsi="inherit"/>
          <w:color w:val="000000"/>
          <w:sz w:val="33"/>
          <w:szCs w:val="33"/>
        </w:rPr>
        <w:t>：检查</w:t>
      </w:r>
      <w:proofErr w:type="gramStart"/>
      <w:r>
        <w:rPr>
          <w:rFonts w:ascii="inherit" w:hAnsi="inherit"/>
          <w:color w:val="000000"/>
          <w:sz w:val="33"/>
          <w:szCs w:val="33"/>
        </w:rPr>
        <w:t>一</w:t>
      </w:r>
      <w:proofErr w:type="gramEnd"/>
      <w:r>
        <w:rPr>
          <w:rFonts w:ascii="inherit" w:hAnsi="inherit"/>
          <w:color w:val="000000"/>
          <w:sz w:val="33"/>
          <w:szCs w:val="33"/>
        </w:rPr>
        <w:t>个数是不是质数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91" name="星形: 五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E993C" id="星形: 五角 91" o:spid="_x0000_s1026" style="position:absolute;left:0;text-align:left;margin-left:74.75pt;margin-top:10.9pt;width:11.4pt;height:10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DhZbCqqAIAALU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92" name="星形: 五角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D00F8" id="星形: 五角 92" o:spid="_x0000_s1026" style="position:absolute;left:0;text-align:left;margin-left:98pt;margin-top:10.9pt;width:11.4pt;height:10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HKGTf+oAgAAtQ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93" name="星形: 五角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5CB3E" id="星形: 五角 93" o:spid="_x0000_s1026" style="position:absolute;left:0;text-align:left;margin-left:51pt;margin-top:11.35pt;width:11.4pt;height:10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ADJxnMqAIAALU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454EF5" w:rsidRDefault="00454EF5" w:rsidP="00454EF5">
      <w:pPr>
        <w:rPr>
          <w:rFonts w:ascii="inherit" w:eastAsiaTheme="majorEastAsia" w:hAnsi="inherit" w:cstheme="majorBidi"/>
          <w:b/>
          <w:bCs/>
          <w:color w:val="000000"/>
          <w:sz w:val="33"/>
          <w:szCs w:val="33"/>
        </w:rPr>
      </w:pPr>
    </w:p>
    <w:p w:rsidR="00454EF5" w:rsidRDefault="00CD15E3" w:rsidP="00473E99">
      <w:pPr>
        <w:pageBreakBefore/>
        <w:rPr>
          <w:rFonts w:ascii="inherit" w:eastAsiaTheme="majorEastAsia" w:hAnsi="inherit" w:cstheme="majorBidi"/>
          <w:b/>
          <w:bCs/>
          <w:color w:val="000000"/>
          <w:sz w:val="33"/>
          <w:szCs w:val="33"/>
        </w:rPr>
      </w:pPr>
      <w:r w:rsidRPr="00454EF5">
        <w:rPr>
          <w:rFonts w:ascii="inherit" w:eastAsiaTheme="majorEastAsia" w:hAnsi="inherit" w:cstheme="majorBidi"/>
          <w:b/>
          <w:bCs/>
          <w:color w:val="000000"/>
          <w:sz w:val="33"/>
          <w:szCs w:val="33"/>
        </w:rPr>
        <w:lastRenderedPageBreak/>
        <w:t>题目</w:t>
      </w:r>
      <w:r w:rsidRPr="00454EF5">
        <w:rPr>
          <w:rFonts w:ascii="inherit" w:eastAsiaTheme="majorEastAsia" w:hAnsi="inherit" w:cstheme="majorBidi"/>
          <w:b/>
          <w:bCs/>
          <w:color w:val="000000"/>
          <w:sz w:val="33"/>
          <w:szCs w:val="33"/>
        </w:rPr>
        <w:t>019</w:t>
      </w:r>
      <w:r w:rsidRPr="00454EF5">
        <w:rPr>
          <w:rFonts w:ascii="inherit" w:eastAsiaTheme="majorEastAsia" w:hAnsi="inherit" w:cstheme="majorBidi"/>
          <w:b/>
          <w:bCs/>
          <w:color w:val="000000"/>
          <w:sz w:val="33"/>
          <w:szCs w:val="33"/>
        </w:rPr>
        <w:t>：</w:t>
      </w:r>
    </w:p>
    <w:p w:rsidR="00454EF5" w:rsidRPr="00454EF5" w:rsidRDefault="00CD15E3" w:rsidP="00454EF5">
      <w:pPr>
        <w:ind w:leftChars="200" w:left="420"/>
        <w:rPr>
          <w:rFonts w:ascii="宋体" w:eastAsia="宋体" w:hAnsi="宋体" w:cs="Times New Roman"/>
          <w:szCs w:val="21"/>
        </w:rPr>
      </w:pPr>
      <w:r w:rsidRPr="00454EF5">
        <w:rPr>
          <w:rFonts w:ascii="宋体" w:eastAsia="宋体" w:hAnsi="宋体" w:cs="Times New Roman"/>
          <w:szCs w:val="21"/>
        </w:rPr>
        <w:t>在</w:t>
      </w:r>
      <w:proofErr w:type="spellStart"/>
      <w:r w:rsidRPr="00454EF5">
        <w:rPr>
          <w:rFonts w:ascii="宋体" w:eastAsia="宋体" w:hAnsi="宋体" w:cs="Times New Roman"/>
          <w:szCs w:val="21"/>
        </w:rPr>
        <w:t>facebook</w:t>
      </w:r>
      <w:proofErr w:type="spellEnd"/>
      <w:r w:rsidRPr="00454EF5">
        <w:rPr>
          <w:rFonts w:ascii="宋体" w:eastAsia="宋体" w:hAnsi="宋体" w:cs="Times New Roman"/>
          <w:szCs w:val="21"/>
        </w:rPr>
        <w:t>这类交友网站上，肯定会有显示赞的地方，赞的边上会有写，谁谁</w:t>
      </w:r>
      <w:proofErr w:type="gramStart"/>
      <w:r w:rsidRPr="00454EF5">
        <w:rPr>
          <w:rFonts w:ascii="宋体" w:eastAsia="宋体" w:hAnsi="宋体" w:cs="Times New Roman"/>
          <w:szCs w:val="21"/>
        </w:rPr>
        <w:t>谁</w:t>
      </w:r>
      <w:proofErr w:type="gramEnd"/>
      <w:r w:rsidRPr="00454EF5">
        <w:rPr>
          <w:rFonts w:ascii="宋体" w:eastAsia="宋体" w:hAnsi="宋体" w:cs="Times New Roman"/>
          <w:szCs w:val="21"/>
        </w:rPr>
        <w:t>赞了这条</w:t>
      </w:r>
      <w:proofErr w:type="gramStart"/>
      <w:r w:rsidRPr="00454EF5">
        <w:rPr>
          <w:rFonts w:ascii="宋体" w:eastAsia="宋体" w:hAnsi="宋体" w:cs="Times New Roman"/>
          <w:szCs w:val="21"/>
        </w:rPr>
        <w:t>微博那</w:t>
      </w:r>
      <w:proofErr w:type="gramEnd"/>
      <w:r w:rsidRPr="00454EF5">
        <w:rPr>
          <w:rFonts w:ascii="宋体" w:eastAsia="宋体" w:hAnsi="宋体" w:cs="Times New Roman"/>
          <w:szCs w:val="21"/>
        </w:rPr>
        <w:t>这个文本的显示的实现，要求针对不同人数，显示不同的文本</w:t>
      </w:r>
      <w:r w:rsidR="00454EF5" w:rsidRPr="00454EF5">
        <w:rPr>
          <w:rFonts w:ascii="宋体" w:eastAsia="宋体" w:hAnsi="宋体" w:cs="Times New Roman" w:hint="eastAsia"/>
          <w:szCs w:val="21"/>
        </w:rPr>
        <w:t>：</w:t>
      </w:r>
    </w:p>
    <w:p w:rsidR="00454EF5" w:rsidRPr="00D6133F" w:rsidRDefault="00454EF5" w:rsidP="00454EF5">
      <w:pPr>
        <w:ind w:leftChars="200" w:left="420"/>
        <w:rPr>
          <w:rFonts w:ascii="宋体" w:eastAsia="宋体" w:hAnsi="宋体" w:cs="Times New Roman"/>
          <w:szCs w:val="21"/>
        </w:rPr>
      </w:pPr>
      <w:proofErr w:type="gramStart"/>
      <w:r w:rsidRPr="00D6133F">
        <w:rPr>
          <w:rFonts w:ascii="宋体" w:eastAsia="宋体" w:hAnsi="宋体" w:cs="Times New Roman"/>
          <w:szCs w:val="21"/>
        </w:rPr>
        <w:t>likes[</w:t>
      </w:r>
      <w:proofErr w:type="gramEnd"/>
      <w:r w:rsidRPr="00D6133F">
        <w:rPr>
          <w:rFonts w:ascii="宋体" w:eastAsia="宋体" w:hAnsi="宋体" w:cs="Times New Roman"/>
          <w:szCs w:val="21"/>
        </w:rPr>
        <w:t>]// must be “no one likes this”</w:t>
      </w:r>
    </w:p>
    <w:p w:rsidR="00454EF5" w:rsidRPr="00D6133F" w:rsidRDefault="00454EF5" w:rsidP="00454EF5">
      <w:pPr>
        <w:ind w:leftChars="200" w:left="420"/>
        <w:rPr>
          <w:rFonts w:ascii="宋体" w:eastAsia="宋体" w:hAnsi="宋体" w:cs="Times New Roman"/>
          <w:szCs w:val="21"/>
        </w:rPr>
      </w:pPr>
      <w:r w:rsidRPr="00D6133F">
        <w:rPr>
          <w:rFonts w:ascii="宋体" w:eastAsia="宋体" w:hAnsi="宋体" w:cs="Times New Roman"/>
          <w:szCs w:val="21"/>
        </w:rPr>
        <w:t>likes[“Peter”] // must be “Peter likes this”</w:t>
      </w:r>
    </w:p>
    <w:p w:rsidR="00454EF5" w:rsidRPr="00D6133F" w:rsidRDefault="00454EF5" w:rsidP="00454EF5">
      <w:pPr>
        <w:ind w:leftChars="200" w:left="420"/>
        <w:rPr>
          <w:rFonts w:ascii="宋体" w:eastAsia="宋体" w:hAnsi="宋体" w:cs="Times New Roman"/>
          <w:szCs w:val="21"/>
        </w:rPr>
      </w:pPr>
      <w:r w:rsidRPr="00D6133F">
        <w:rPr>
          <w:rFonts w:ascii="宋体" w:eastAsia="宋体" w:hAnsi="宋体" w:cs="Times New Roman"/>
          <w:szCs w:val="21"/>
        </w:rPr>
        <w:t>likes[“</w:t>
      </w:r>
      <w:proofErr w:type="spellStart"/>
      <w:r w:rsidRPr="00D6133F">
        <w:rPr>
          <w:rFonts w:ascii="宋体" w:eastAsia="宋体" w:hAnsi="宋体" w:cs="Times New Roman"/>
          <w:szCs w:val="21"/>
        </w:rPr>
        <w:t>Jacob”</w:t>
      </w:r>
      <w:proofErr w:type="gramStart"/>
      <w:r w:rsidRPr="00D6133F">
        <w:rPr>
          <w:rFonts w:ascii="宋体" w:eastAsia="宋体" w:hAnsi="宋体" w:cs="Times New Roman"/>
          <w:szCs w:val="21"/>
        </w:rPr>
        <w:t>,”Alex</w:t>
      </w:r>
      <w:proofErr w:type="spellEnd"/>
      <w:proofErr w:type="gramEnd"/>
      <w:r w:rsidRPr="00D6133F">
        <w:rPr>
          <w:rFonts w:ascii="宋体" w:eastAsia="宋体" w:hAnsi="宋体" w:cs="Times New Roman"/>
          <w:szCs w:val="21"/>
        </w:rPr>
        <w:t>”]// must be “Jacob and Alex like this”</w:t>
      </w:r>
    </w:p>
    <w:p w:rsidR="00454EF5" w:rsidRPr="00D6133F" w:rsidRDefault="00454EF5" w:rsidP="00454EF5">
      <w:pPr>
        <w:ind w:leftChars="200" w:left="420"/>
        <w:rPr>
          <w:rFonts w:ascii="宋体" w:eastAsia="宋体" w:hAnsi="宋体" w:cs="Times New Roman"/>
          <w:szCs w:val="21"/>
        </w:rPr>
      </w:pPr>
      <w:r w:rsidRPr="00D6133F">
        <w:rPr>
          <w:rFonts w:ascii="宋体" w:eastAsia="宋体" w:hAnsi="宋体" w:cs="Times New Roman"/>
          <w:szCs w:val="21"/>
        </w:rPr>
        <w:t>likes[“</w:t>
      </w:r>
      <w:proofErr w:type="spellStart"/>
      <w:r w:rsidRPr="00D6133F">
        <w:rPr>
          <w:rFonts w:ascii="宋体" w:eastAsia="宋体" w:hAnsi="宋体" w:cs="Times New Roman"/>
          <w:szCs w:val="21"/>
        </w:rPr>
        <w:t>Max”</w:t>
      </w:r>
      <w:proofErr w:type="gramStart"/>
      <w:r w:rsidRPr="00D6133F">
        <w:rPr>
          <w:rFonts w:ascii="宋体" w:eastAsia="宋体" w:hAnsi="宋体" w:cs="Times New Roman"/>
          <w:szCs w:val="21"/>
        </w:rPr>
        <w:t>,”John</w:t>
      </w:r>
      <w:proofErr w:type="gramEnd"/>
      <w:r w:rsidRPr="00D6133F">
        <w:rPr>
          <w:rFonts w:ascii="宋体" w:eastAsia="宋体" w:hAnsi="宋体" w:cs="Times New Roman"/>
          <w:szCs w:val="21"/>
        </w:rPr>
        <w:t>”,”Mark</w:t>
      </w:r>
      <w:proofErr w:type="spellEnd"/>
      <w:r w:rsidRPr="00D6133F">
        <w:rPr>
          <w:rFonts w:ascii="宋体" w:eastAsia="宋体" w:hAnsi="宋体" w:cs="Times New Roman"/>
          <w:szCs w:val="21"/>
        </w:rPr>
        <w:t>”]// must be “</w:t>
      </w:r>
      <w:proofErr w:type="spellStart"/>
      <w:r w:rsidRPr="00D6133F">
        <w:rPr>
          <w:rFonts w:ascii="宋体" w:eastAsia="宋体" w:hAnsi="宋体" w:cs="Times New Roman"/>
          <w:szCs w:val="21"/>
        </w:rPr>
        <w:t>Max.John</w:t>
      </w:r>
      <w:proofErr w:type="spellEnd"/>
      <w:r w:rsidRPr="00D6133F">
        <w:rPr>
          <w:rFonts w:ascii="宋体" w:eastAsia="宋体" w:hAnsi="宋体" w:cs="Times New Roman"/>
          <w:szCs w:val="21"/>
        </w:rPr>
        <w:t xml:space="preserve"> and Mark like this”</w:t>
      </w:r>
    </w:p>
    <w:p w:rsidR="00CD15E3" w:rsidRPr="00454EF5" w:rsidRDefault="00454EF5" w:rsidP="00454EF5">
      <w:pPr>
        <w:ind w:leftChars="200" w:left="420"/>
        <w:rPr>
          <w:rFonts w:ascii="宋体" w:eastAsia="宋体" w:hAnsi="宋体" w:cs="Times New Roman" w:hint="eastAsia"/>
          <w:szCs w:val="21"/>
        </w:rPr>
      </w:pPr>
      <w:r w:rsidRPr="00D6133F">
        <w:rPr>
          <w:rFonts w:ascii="宋体" w:eastAsia="宋体" w:hAnsi="宋体" w:cs="Times New Roman"/>
          <w:szCs w:val="21"/>
        </w:rPr>
        <w:t>likes[“Alex”</w:t>
      </w:r>
      <w:proofErr w:type="gramStart"/>
      <w:r w:rsidRPr="00D6133F">
        <w:rPr>
          <w:rFonts w:ascii="宋体" w:eastAsia="宋体" w:hAnsi="宋体" w:cs="Times New Roman"/>
          <w:szCs w:val="21"/>
        </w:rPr>
        <w:t>,”</w:t>
      </w:r>
      <w:proofErr w:type="spellStart"/>
      <w:r w:rsidRPr="00D6133F">
        <w:rPr>
          <w:rFonts w:ascii="宋体" w:eastAsia="宋体" w:hAnsi="宋体" w:cs="Times New Roman"/>
          <w:szCs w:val="21"/>
        </w:rPr>
        <w:t>Sumail</w:t>
      </w:r>
      <w:proofErr w:type="spellEnd"/>
      <w:proofErr w:type="gramEnd"/>
      <w:r w:rsidRPr="00D6133F">
        <w:rPr>
          <w:rFonts w:ascii="宋体" w:eastAsia="宋体" w:hAnsi="宋体" w:cs="Times New Roman"/>
          <w:szCs w:val="21"/>
        </w:rPr>
        <w:t>”,”</w:t>
      </w:r>
      <w:proofErr w:type="spellStart"/>
      <w:r w:rsidRPr="00D6133F">
        <w:rPr>
          <w:rFonts w:ascii="宋体" w:eastAsia="宋体" w:hAnsi="宋体" w:cs="Times New Roman"/>
          <w:szCs w:val="21"/>
        </w:rPr>
        <w:t>Atz</w:t>
      </w:r>
      <w:proofErr w:type="spellEnd"/>
      <w:r w:rsidRPr="00D6133F">
        <w:rPr>
          <w:rFonts w:ascii="宋体" w:eastAsia="宋体" w:hAnsi="宋体" w:cs="Times New Roman"/>
          <w:szCs w:val="21"/>
        </w:rPr>
        <w:t>”,”Universe”]// must be “</w:t>
      </w:r>
      <w:proofErr w:type="spellStart"/>
      <w:r w:rsidRPr="00D6133F">
        <w:rPr>
          <w:rFonts w:ascii="宋体" w:eastAsia="宋体" w:hAnsi="宋体" w:cs="Times New Roman"/>
          <w:szCs w:val="21"/>
        </w:rPr>
        <w:t>Alex,Sumail,Atz</w:t>
      </w:r>
      <w:proofErr w:type="spellEnd"/>
      <w:r w:rsidRPr="00D6133F">
        <w:rPr>
          <w:rFonts w:ascii="宋体" w:eastAsia="宋体" w:hAnsi="宋体" w:cs="Times New Roman"/>
          <w:szCs w:val="21"/>
        </w:rPr>
        <w:t xml:space="preserve"> and Universe like this”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697FC1">
        <w:rPr>
          <w:rFonts w:hint="eastAsia"/>
        </w:rPr>
        <w:t>格式化</w:t>
      </w:r>
      <w:r w:rsidR="00454EF5">
        <w:rPr>
          <w:rFonts w:hint="eastAsia"/>
        </w:rPr>
        <w:t>、</w:t>
      </w:r>
      <w:r w:rsidR="00454EF5">
        <w:rPr>
          <w:rFonts w:hint="eastAsia"/>
        </w:rPr>
        <w:t>if</w:t>
      </w:r>
      <w:r w:rsidR="00454EF5">
        <w:rPr>
          <w:rFonts w:hint="eastAsia"/>
        </w:rPr>
        <w:t>语句</w:t>
      </w:r>
    </w:p>
    <w:p w:rsidR="00F428D2" w:rsidRPr="00D23A8E" w:rsidRDefault="00DC4A01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5B296A6" wp14:editId="1F4A220B">
                <wp:simplePos x="0" y="0"/>
                <wp:positionH relativeFrom="column">
                  <wp:posOffset>1494595</wp:posOffset>
                </wp:positionH>
                <wp:positionV relativeFrom="paragraph">
                  <wp:posOffset>146831</wp:posOffset>
                </wp:positionV>
                <wp:extent cx="144780" cy="129540"/>
                <wp:effectExtent l="38100" t="38100" r="45720" b="41910"/>
                <wp:wrapNone/>
                <wp:docPr id="242" name="星形: 五角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BD7D3" id="星形: 五角 242" o:spid="_x0000_s1026" style="position:absolute;left:0;text-align:left;margin-left:117.7pt;margin-top:11.55pt;width:11.4pt;height:10.2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97" name="星形: 五角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F0C31" id="星形: 五角 97" o:spid="_x0000_s1026" style="position:absolute;left:0;text-align:left;margin-left:74.75pt;margin-top:10.9pt;width:11.4pt;height:10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DHoksBqAIAALU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98" name="星形: 五角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89FD9" id="星形: 五角 98" o:spid="_x0000_s1026" style="position:absolute;left:0;text-align:left;margin-left:98pt;margin-top:10.9pt;width:11.4pt;height:10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DYpwIAALU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99" name="星形: 五角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35FEE" id="星形: 五角 99" o:spid="_x0000_s1026" style="position:absolute;left:0;text-align:left;margin-left:51pt;margin-top:11.35pt;width:11.4pt;height:10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AoaGTrqAIAALU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>
      <w:pPr>
        <w:widowControl/>
        <w:jc w:val="left"/>
      </w:pPr>
      <w:r>
        <w:br w:type="page"/>
      </w:r>
    </w:p>
    <w:p w:rsidR="00454EF5" w:rsidRDefault="00CD15E3" w:rsidP="00CD15E3">
      <w:pPr>
        <w:pStyle w:val="2"/>
        <w:shd w:val="clear" w:color="auto" w:fill="FFFFFF"/>
        <w:spacing w:before="153" w:after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020</w:t>
      </w:r>
      <w:r>
        <w:rPr>
          <w:rFonts w:ascii="Helvetica" w:hAnsi="Helvetica"/>
          <w:color w:val="000000"/>
          <w:sz w:val="33"/>
          <w:szCs w:val="33"/>
        </w:rPr>
        <w:t>：</w:t>
      </w:r>
    </w:p>
    <w:p w:rsidR="00CD15E3" w:rsidRDefault="00CD15E3" w:rsidP="00454EF5">
      <w:r>
        <w:t>一球从</w:t>
      </w:r>
      <w:r>
        <w:t>100</w:t>
      </w:r>
      <w:r>
        <w:t>米高度自由落下，每次落地后反跳回原高度的一半；再落下，求它在第</w:t>
      </w:r>
      <w:r>
        <w:t>10</w:t>
      </w:r>
      <w:r>
        <w:t>次落地时，共经过多少米？第</w:t>
      </w:r>
      <w:r>
        <w:t>10</w:t>
      </w:r>
      <w:r>
        <w:t>次反弹多高？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</w:p>
    <w:p w:rsidR="00F428D2" w:rsidRPr="00D23A8E" w:rsidRDefault="00DC4A01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5B296A6" wp14:editId="1F4A220B">
                <wp:simplePos x="0" y="0"/>
                <wp:positionH relativeFrom="column">
                  <wp:posOffset>1523902</wp:posOffset>
                </wp:positionH>
                <wp:positionV relativeFrom="paragraph">
                  <wp:posOffset>145562</wp:posOffset>
                </wp:positionV>
                <wp:extent cx="144780" cy="129540"/>
                <wp:effectExtent l="38100" t="38100" r="45720" b="41910"/>
                <wp:wrapNone/>
                <wp:docPr id="243" name="星形: 五角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305D9" id="星形: 五角 243" o:spid="_x0000_s1026" style="position:absolute;left:0;text-align:left;margin-left:120pt;margin-top:11.45pt;width:11.4pt;height:10.2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00" name="星形: 五角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B758C" id="星形: 五角 100" o:spid="_x0000_s1026" style="position:absolute;left:0;text-align:left;margin-left:74.75pt;margin-top:10.9pt;width:11.4pt;height:10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01" name="星形: 五角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DBB9" id="星形: 五角 101" o:spid="_x0000_s1026" style="position:absolute;left:0;text-align:left;margin-left:98pt;margin-top:10.9pt;width:11.4pt;height:10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DWQqnc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02" name="星形: 五角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B18B2" id="星形: 五角 102" o:spid="_x0000_s1026" style="position:absolute;left:0;text-align:left;margin-left:51pt;margin-top:11.35pt;width:11.4pt;height:10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4VqA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BLDl4VqAIAALc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pacing w:before="153" w:after="0" w:line="415" w:lineRule="auto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lastRenderedPageBreak/>
        <w:t>题目</w:t>
      </w:r>
      <w:r>
        <w:rPr>
          <w:rFonts w:ascii="inherit" w:hAnsi="inherit"/>
          <w:color w:val="000000"/>
          <w:sz w:val="33"/>
          <w:szCs w:val="33"/>
        </w:rPr>
        <w:t>021</w:t>
      </w:r>
      <w:r>
        <w:rPr>
          <w:rFonts w:ascii="inherit" w:hAnsi="inherit"/>
          <w:color w:val="000000"/>
          <w:sz w:val="33"/>
          <w:szCs w:val="33"/>
        </w:rPr>
        <w:t>：猴子吃桃问题</w:t>
      </w:r>
    </w:p>
    <w:p w:rsidR="00CD15E3" w:rsidRDefault="00CD15E3" w:rsidP="00CD15E3">
      <w:pPr>
        <w:pStyle w:val="ab"/>
        <w:spacing w:before="240" w:beforeAutospacing="0" w:after="0" w:afterAutospacing="0"/>
        <w:rPr>
          <w:color w:val="000000"/>
        </w:rPr>
      </w:pPr>
      <w:r>
        <w:rPr>
          <w:color w:val="000000"/>
        </w:rPr>
        <w:t>猴子第一天摘下若干个桃子，</w:t>
      </w:r>
      <w:proofErr w:type="gramStart"/>
      <w:r>
        <w:rPr>
          <w:color w:val="000000"/>
        </w:rPr>
        <w:t>当即吃</w:t>
      </w:r>
      <w:proofErr w:type="gramEnd"/>
      <w:r>
        <w:rPr>
          <w:color w:val="000000"/>
        </w:rPr>
        <w:t>了一半，还</w:t>
      </w:r>
      <w:proofErr w:type="gramStart"/>
      <w:r>
        <w:rPr>
          <w:color w:val="000000"/>
        </w:rPr>
        <w:t>不</w:t>
      </w:r>
      <w:proofErr w:type="gramEnd"/>
      <w:r>
        <w:rPr>
          <w:color w:val="000000"/>
        </w:rPr>
        <w:t>瘾，又多吃了一个 第二天早上又将剩下的桃子吃掉一半，又多吃了一个。 以后每天早上都吃了前一天剩下的一半</w:t>
      </w:r>
      <w:proofErr w:type="gramStart"/>
      <w:r>
        <w:rPr>
          <w:color w:val="000000"/>
        </w:rPr>
        <w:t>零一个</w:t>
      </w:r>
      <w:proofErr w:type="gramEnd"/>
      <w:r>
        <w:rPr>
          <w:color w:val="000000"/>
        </w:rPr>
        <w:t>。 到第10天早上想再吃时，见只剩下一个桃子了。 求第一天共摘了多少。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</w:t>
      </w:r>
      <w:r w:rsidR="00697FC1">
        <w:rPr>
          <w:rFonts w:hint="eastAsia"/>
        </w:rPr>
        <w:t>序列对象、</w:t>
      </w:r>
      <w:r>
        <w:rPr>
          <w:rFonts w:hint="eastAsia"/>
        </w:rPr>
        <w:t>循环结构、</w:t>
      </w:r>
    </w:p>
    <w:p w:rsidR="00F428D2" w:rsidRPr="00D23A8E" w:rsidRDefault="00DC4A01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5B296A6" wp14:editId="1F4A220B">
                <wp:simplePos x="0" y="0"/>
                <wp:positionH relativeFrom="column">
                  <wp:posOffset>1518041</wp:posOffset>
                </wp:positionH>
                <wp:positionV relativeFrom="paragraph">
                  <wp:posOffset>148102</wp:posOffset>
                </wp:positionV>
                <wp:extent cx="144780" cy="129540"/>
                <wp:effectExtent l="38100" t="38100" r="45720" b="41910"/>
                <wp:wrapNone/>
                <wp:docPr id="244" name="星形: 五角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942BE" id="星形: 五角 244" o:spid="_x0000_s1026" style="position:absolute;left:0;text-align:left;margin-left:119.55pt;margin-top:11.65pt;width:11.4pt;height:10.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1Fj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03" name="星形: 五角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428B0" id="星形: 五角 103" o:spid="_x0000_s1026" style="position:absolute;left:0;text-align:left;margin-left:74.75pt;margin-top:10.9pt;width:11.4pt;height:10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/zfc5K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04" name="星形: 五角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DF57D" id="星形: 五角 104" o:spid="_x0000_s1026" style="position:absolute;left:0;text-align:left;margin-left:98pt;margin-top:10.9pt;width:11.4pt;height:10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FdqA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DCRwV2oAgAAtw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05" name="星形: 五角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4FEB7" id="星形: 五角 105" o:spid="_x0000_s1026" style="position:absolute;left:0;text-align:left;margin-left:51pt;margin-top:11.35pt;width:11.4pt;height:10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OsqA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CEqEOsqAIAALc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454EF5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022</w:t>
      </w:r>
      <w:r>
        <w:rPr>
          <w:rFonts w:ascii="Helvetica" w:hAnsi="Helvetica"/>
          <w:color w:val="000000"/>
          <w:sz w:val="33"/>
          <w:szCs w:val="33"/>
        </w:rPr>
        <w:t>：</w:t>
      </w:r>
    </w:p>
    <w:p w:rsidR="00CD15E3" w:rsidRDefault="00CD15E3" w:rsidP="00454EF5">
      <w:r>
        <w:t>两个乒乓球队进行比赛，各出三人。</w:t>
      </w:r>
    </w:p>
    <w:p w:rsidR="00CD15E3" w:rsidRDefault="00CD15E3" w:rsidP="00CD15E3">
      <w:pPr>
        <w:pStyle w:val="a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甲队为</w:t>
      </w:r>
      <w:proofErr w:type="spellStart"/>
      <w:r>
        <w:rPr>
          <w:rFonts w:ascii="Helvetica" w:hAnsi="Helvetica"/>
          <w:color w:val="000000"/>
          <w:sz w:val="21"/>
          <w:szCs w:val="21"/>
        </w:rPr>
        <w:t>a,b,c</w:t>
      </w:r>
      <w:proofErr w:type="spellEnd"/>
      <w:r>
        <w:rPr>
          <w:rFonts w:ascii="Helvetica" w:hAnsi="Helvetica"/>
          <w:color w:val="000000"/>
          <w:sz w:val="21"/>
          <w:szCs w:val="21"/>
        </w:rPr>
        <w:t>三人，乙队为</w:t>
      </w:r>
      <w:proofErr w:type="spellStart"/>
      <w:r>
        <w:rPr>
          <w:rFonts w:ascii="Helvetica" w:hAnsi="Helvetica"/>
          <w:color w:val="000000"/>
          <w:sz w:val="21"/>
          <w:szCs w:val="21"/>
        </w:rPr>
        <w:t>x,y,z</w:t>
      </w:r>
      <w:proofErr w:type="spellEnd"/>
      <w:r>
        <w:rPr>
          <w:rFonts w:ascii="Helvetica" w:hAnsi="Helvetica"/>
          <w:color w:val="000000"/>
          <w:sz w:val="21"/>
          <w:szCs w:val="21"/>
        </w:rPr>
        <w:t>三人。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已抽签决定比赛名单。有人向队员打听比赛的名单。</w:t>
      </w:r>
      <w:r>
        <w:rPr>
          <w:rFonts w:ascii="Helvetica" w:hAnsi="Helvetica"/>
          <w:color w:val="000000"/>
          <w:sz w:val="21"/>
          <w:szCs w:val="21"/>
        </w:rPr>
        <w:t xml:space="preserve"> a</w:t>
      </w:r>
      <w:r>
        <w:rPr>
          <w:rFonts w:ascii="Helvetica" w:hAnsi="Helvetica"/>
          <w:color w:val="000000"/>
          <w:sz w:val="21"/>
          <w:szCs w:val="21"/>
        </w:rPr>
        <w:t>说他不和</w:t>
      </w:r>
      <w:r>
        <w:rPr>
          <w:rFonts w:ascii="Helvetica" w:hAnsi="Helvetica"/>
          <w:color w:val="000000"/>
          <w:sz w:val="21"/>
          <w:szCs w:val="21"/>
        </w:rPr>
        <w:t>x</w:t>
      </w:r>
      <w:r>
        <w:rPr>
          <w:rFonts w:ascii="Helvetica" w:hAnsi="Helvetica"/>
          <w:color w:val="000000"/>
          <w:sz w:val="21"/>
          <w:szCs w:val="21"/>
        </w:rPr>
        <w:t>比，</w:t>
      </w:r>
      <w:r>
        <w:rPr>
          <w:rFonts w:ascii="Helvetica" w:hAnsi="Helvetica"/>
          <w:color w:val="000000"/>
          <w:sz w:val="21"/>
          <w:szCs w:val="21"/>
        </w:rPr>
        <w:t>c</w:t>
      </w:r>
      <w:r>
        <w:rPr>
          <w:rFonts w:ascii="Helvetica" w:hAnsi="Helvetica"/>
          <w:color w:val="000000"/>
          <w:sz w:val="21"/>
          <w:szCs w:val="21"/>
        </w:rPr>
        <w:t>说他不和</w:t>
      </w:r>
      <w:proofErr w:type="spellStart"/>
      <w:r>
        <w:rPr>
          <w:rFonts w:ascii="Helvetica" w:hAnsi="Helvetica"/>
          <w:color w:val="000000"/>
          <w:sz w:val="21"/>
          <w:szCs w:val="21"/>
        </w:rPr>
        <w:t>x,z</w:t>
      </w:r>
      <w:proofErr w:type="spellEnd"/>
      <w:r>
        <w:rPr>
          <w:rFonts w:ascii="Helvetica" w:hAnsi="Helvetica"/>
          <w:color w:val="000000"/>
          <w:sz w:val="21"/>
          <w:szCs w:val="21"/>
        </w:rPr>
        <w:t>比，</w:t>
      </w:r>
      <w:proofErr w:type="gramStart"/>
      <w:r>
        <w:rPr>
          <w:rFonts w:ascii="Helvetica" w:hAnsi="Helvetica"/>
          <w:color w:val="000000"/>
          <w:sz w:val="21"/>
          <w:szCs w:val="21"/>
        </w:rPr>
        <w:t>请编程序</w:t>
      </w:r>
      <w:proofErr w:type="gramEnd"/>
      <w:r>
        <w:rPr>
          <w:rFonts w:ascii="Helvetica" w:hAnsi="Helvetica"/>
          <w:color w:val="000000"/>
          <w:sz w:val="21"/>
          <w:szCs w:val="21"/>
        </w:rPr>
        <w:t>找出三队赛手的名单。</w:t>
      </w:r>
    </w:p>
    <w:p w:rsidR="00F428D2" w:rsidRPr="00454EF5" w:rsidRDefault="00F428D2" w:rsidP="00F428D2">
      <w:pPr>
        <w:pStyle w:val="3"/>
        <w:rPr>
          <w:rFonts w:hint="eastAsia"/>
        </w:rPr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54EF5">
        <w:rPr>
          <w:rFonts w:hint="eastAsia"/>
        </w:rPr>
        <w:t>if</w:t>
      </w:r>
      <w:r w:rsidR="00454EF5">
        <w:rPr>
          <w:rFonts w:hint="eastAsia"/>
        </w:rPr>
        <w:t>语句</w:t>
      </w:r>
    </w:p>
    <w:p w:rsidR="00F428D2" w:rsidRPr="00D23A8E" w:rsidRDefault="00DC4A01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5B296A6" wp14:editId="1F4A220B">
                <wp:simplePos x="0" y="0"/>
                <wp:positionH relativeFrom="column">
                  <wp:posOffset>1517650</wp:posOffset>
                </wp:positionH>
                <wp:positionV relativeFrom="paragraph">
                  <wp:posOffset>158555</wp:posOffset>
                </wp:positionV>
                <wp:extent cx="144780" cy="129540"/>
                <wp:effectExtent l="38100" t="38100" r="45720" b="41910"/>
                <wp:wrapNone/>
                <wp:docPr id="246" name="星形: 五角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68DAA" id="星形: 五角 246" o:spid="_x0000_s1026" style="position:absolute;left:0;text-align:left;margin-left:119.5pt;margin-top:12.5pt;width:11.4pt;height:10.2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06" name="星形: 五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43347" id="星形: 五角 106" o:spid="_x0000_s1026" style="position:absolute;left:0;text-align:left;margin-left:74.75pt;margin-top:10.9pt;width:11.4pt;height:10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GeS0Za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07" name="星形: 五角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C0789" id="星形: 五角 107" o:spid="_x0000_s1026" style="position:absolute;left:0;text-align:left;margin-left:98pt;margin-top:10.9pt;width:11.4pt;height:10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Ct3TaU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08" name="星形: 五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B9DCB" id="星形: 五角 108" o:spid="_x0000_s1026" style="position:absolute;left:0;text-align:left;margin-left:51pt;margin-top:11.35pt;width:11.4pt;height:10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/7MqA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DGr/7MqAIAALc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>
      <w:pPr>
        <w:widowControl/>
        <w:jc w:val="left"/>
      </w:pPr>
      <w:r>
        <w:br w:type="page"/>
      </w:r>
    </w:p>
    <w:p w:rsidR="00CD15E3" w:rsidRDefault="00CD15E3" w:rsidP="00CD15E3">
      <w:pPr>
        <w:pStyle w:val="2"/>
        <w:shd w:val="clear" w:color="auto" w:fill="FFFFFF"/>
        <w:spacing w:before="153" w:after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023</w:t>
      </w:r>
      <w:r>
        <w:rPr>
          <w:rFonts w:ascii="Helvetica" w:hAnsi="Helvetica"/>
          <w:color w:val="000000"/>
          <w:sz w:val="33"/>
          <w:szCs w:val="33"/>
        </w:rPr>
        <w:t>：要求将以字典形式为元素的一个列表里面的名字取出来</w:t>
      </w:r>
      <w:hyperlink r:id="rId9" w:anchor="%E9%A2%98%E7%9B%AE023%EF%BC%9A%E8%A6%81%E6%B1%82%E5%B0%86%E4%BB%A5%E5%AD%97%E5%85%B8%E5%BD%A2%E5%BC%8F%E4%B8%BA%E5%85%83%E7%B4%A0%E7%9A%84%E4%B8%80%E4%B8%AA%E5%88%97%E8%A1%A8%E9%87%8C%E9%9D%A2%E7%9A%84%E5%90%8D%E5%AD%97%E5%8F%96%E5%87%BA%E6%9D%A5" w:history="1">
        <w:r>
          <w:rPr>
            <w:rStyle w:val="a6"/>
            <w:rFonts w:ascii="Helvetica" w:hAnsi="Helvetica"/>
            <w:color w:val="337AB7"/>
            <w:sz w:val="33"/>
            <w:szCs w:val="33"/>
          </w:rPr>
          <w:t>¶</w:t>
        </w:r>
      </w:hyperlink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</w:t>
      </w:r>
      <w:r w:rsidR="00697FC1">
        <w:rPr>
          <w:rFonts w:hint="eastAsia"/>
        </w:rPr>
        <w:t>字典、列表、</w:t>
      </w:r>
      <w:r>
        <w:rPr>
          <w:rFonts w:hint="eastAsia"/>
        </w:rPr>
        <w:t>循环结构、</w:t>
      </w:r>
      <w:r w:rsidR="00DC4A01">
        <w:rPr>
          <w:rFonts w:hint="eastAsia"/>
        </w:rPr>
        <w:t>索引</w:t>
      </w:r>
      <w:r w:rsidR="00DC4A01">
        <w:rPr>
          <w:rFonts w:hint="eastAsia"/>
        </w:rPr>
        <w:t>&amp;</w:t>
      </w:r>
      <w:r w:rsidR="00DC4A01">
        <w:rPr>
          <w:rFonts w:hint="eastAsia"/>
        </w:rPr>
        <w:t>切片</w:t>
      </w:r>
    </w:p>
    <w:p w:rsidR="00F428D2" w:rsidRPr="00D23A8E" w:rsidRDefault="00DC4A01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CB3A4EB" wp14:editId="22CA9E8B">
                <wp:simplePos x="0" y="0"/>
                <wp:positionH relativeFrom="column">
                  <wp:posOffset>1506317</wp:posOffset>
                </wp:positionH>
                <wp:positionV relativeFrom="paragraph">
                  <wp:posOffset>130517</wp:posOffset>
                </wp:positionV>
                <wp:extent cx="144780" cy="129540"/>
                <wp:effectExtent l="38100" t="38100" r="45720" b="41910"/>
                <wp:wrapNone/>
                <wp:docPr id="248" name="星形: 五角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40C06" id="星形: 五角 248" o:spid="_x0000_s1026" style="position:absolute;left:0;text-align:left;margin-left:118.6pt;margin-top:10.3pt;width:11.4pt;height:10.2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7y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09" name="星形: 五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0910B" id="星形: 五角 109" o:spid="_x0000_s1026" style="position:absolute;left:0;text-align:left;margin-left:74.75pt;margin-top:10.9pt;width:11.4pt;height:10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Bylnw9qAIAALc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10" name="星形: 五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29D94" id="星形: 五角 110" o:spid="_x0000_s1026" style="position:absolute;left:0;text-align:left;margin-left:98pt;margin-top:10.9pt;width:11.4pt;height:10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11" name="星形: 五角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6FA4D" id="星形: 五角 111" o:spid="_x0000_s1026" style="position:absolute;left:0;text-align:left;margin-left:51pt;margin-top:11.35pt;width:11.4pt;height:10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erdUEK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>
      <w:pPr>
        <w:widowControl/>
        <w:jc w:val="left"/>
      </w:pPr>
      <w:r>
        <w:br w:type="page"/>
      </w:r>
    </w:p>
    <w:p w:rsidR="00CD15E3" w:rsidRDefault="00CD15E3" w:rsidP="00CD15E3">
      <w:pPr>
        <w:pStyle w:val="2"/>
        <w:shd w:val="clear" w:color="auto" w:fill="FFFFFF"/>
        <w:spacing w:before="153" w:after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024</w:t>
      </w:r>
      <w:r>
        <w:rPr>
          <w:rFonts w:ascii="Helvetica" w:hAnsi="Helvetica"/>
          <w:color w:val="000000"/>
          <w:sz w:val="33"/>
          <w:szCs w:val="33"/>
        </w:rPr>
        <w:t>：要求将字符串每</w:t>
      </w:r>
      <w:r>
        <w:rPr>
          <w:rFonts w:ascii="Helvetica" w:hAnsi="Helvetica"/>
          <w:color w:val="000000"/>
          <w:sz w:val="33"/>
          <w:szCs w:val="33"/>
        </w:rPr>
        <w:t>2</w:t>
      </w:r>
      <w:r>
        <w:rPr>
          <w:rFonts w:ascii="Helvetica" w:hAnsi="Helvetica"/>
          <w:color w:val="000000"/>
          <w:sz w:val="33"/>
          <w:szCs w:val="33"/>
        </w:rPr>
        <w:t>个</w:t>
      </w:r>
      <w:proofErr w:type="gramStart"/>
      <w:r>
        <w:rPr>
          <w:rFonts w:ascii="Helvetica" w:hAnsi="Helvetica"/>
          <w:color w:val="000000"/>
          <w:sz w:val="33"/>
          <w:szCs w:val="33"/>
        </w:rPr>
        <w:t>一</w:t>
      </w:r>
      <w:proofErr w:type="gramEnd"/>
      <w:r>
        <w:rPr>
          <w:rFonts w:ascii="Helvetica" w:hAnsi="Helvetica"/>
          <w:color w:val="000000"/>
          <w:sz w:val="33"/>
          <w:szCs w:val="33"/>
        </w:rPr>
        <w:t>分组为元素，组成列表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697FC1">
        <w:rPr>
          <w:rFonts w:hint="eastAsia"/>
        </w:rPr>
        <w:t>运算</w:t>
      </w:r>
      <w:r w:rsidR="00454EF5">
        <w:rPr>
          <w:rFonts w:hint="eastAsia"/>
        </w:rPr>
        <w:t>、列表、字符串切片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12" name="星形: 五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E9604" id="星形: 五角 112" o:spid="_x0000_s1026" style="position:absolute;left:0;text-align:left;margin-left:74.75pt;margin-top:10.9pt;width:11.4pt;height:10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6PZqA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Dn+6PZqAIAALc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13" name="星形: 五角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7EA90" id="星形: 五角 113" o:spid="_x0000_s1026" style="position:absolute;left:0;text-align:left;margin-left:98pt;margin-top:10.9pt;width:11.4pt;height:10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BTwiEo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14" name="星形: 五角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96358" id="星形: 五角 114" o:spid="_x0000_s1026" style="position:absolute;left:0;text-align:left;margin-left:51pt;margin-top:11.35pt;width:11.4pt;height:10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yRqA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CcZDyRqAIAALc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025</w:t>
      </w:r>
      <w:r>
        <w:rPr>
          <w:rFonts w:ascii="Helvetica" w:hAnsi="Helvetica"/>
          <w:color w:val="000000"/>
          <w:sz w:val="33"/>
          <w:szCs w:val="33"/>
        </w:rPr>
        <w:t>：检查目标里面的每个元素，和样本元素是否属于同一性质，而且元素长度一样</w:t>
      </w:r>
    </w:p>
    <w:p w:rsidR="00697FC1" w:rsidRPr="00697FC1" w:rsidRDefault="00F428D2" w:rsidP="00697FC1">
      <w:pPr>
        <w:pStyle w:val="3"/>
        <w:rPr>
          <w:rFonts w:hint="eastAsia"/>
        </w:rPr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697FC1">
        <w:rPr>
          <w:rFonts w:hint="eastAsia"/>
        </w:rPr>
        <w:t>append</w:t>
      </w:r>
      <w:r w:rsidR="00697FC1">
        <w:t>(</w:t>
      </w:r>
      <w:r w:rsidR="00697FC1">
        <w:rPr>
          <w:rFonts w:hint="eastAsia"/>
        </w:rPr>
        <w:t>)</w:t>
      </w:r>
      <w:r w:rsidR="00697FC1">
        <w:rPr>
          <w:rFonts w:hint="eastAsia"/>
        </w:rPr>
        <w:t>函数使用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15" name="星形: 五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9BE1F" id="星形: 五角 115" o:spid="_x0000_s1026" style="position:absolute;left:0;text-align:left;margin-left:74.75pt;margin-top:10.9pt;width:11.4pt;height:10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5gqA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AoXb5gqAIAALc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16" name="星形: 五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BE669" id="星形: 五角 116" o:spid="_x0000_s1026" style="position:absolute;left:0;text-align:left;margin-left:98pt;margin-top:10.9pt;width:11.4pt;height:10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C1EUmp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17" name="星形: 五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CEA38" id="星形: 五角 117" o:spid="_x0000_s1026" style="position:absolute;left:0;text-align:left;margin-left:51pt;margin-top:11.35pt;width:11.4pt;height:10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tYqA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ABKMtYqAIAALc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>
      <w:pPr>
        <w:widowControl/>
        <w:jc w:val="left"/>
      </w:pPr>
      <w:r>
        <w:br w:type="page"/>
      </w:r>
    </w:p>
    <w:p w:rsidR="00CD15E3" w:rsidRDefault="00CD15E3" w:rsidP="00CD15E3">
      <w:pPr>
        <w:pStyle w:val="2"/>
        <w:shd w:val="clear" w:color="auto" w:fill="FFFFFF"/>
        <w:spacing w:before="153" w:after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026</w:t>
      </w:r>
      <w:r>
        <w:rPr>
          <w:rFonts w:ascii="Helvetica" w:hAnsi="Helvetica"/>
          <w:color w:val="000000"/>
          <w:sz w:val="33"/>
          <w:szCs w:val="33"/>
        </w:rPr>
        <w:t>：利用递归方法求</w:t>
      </w:r>
      <w:r>
        <w:rPr>
          <w:rFonts w:ascii="Helvetica" w:hAnsi="Helvetica"/>
          <w:color w:val="000000"/>
          <w:sz w:val="33"/>
          <w:szCs w:val="33"/>
        </w:rPr>
        <w:t>5!</w:t>
      </w:r>
      <w:r>
        <w:rPr>
          <w:rFonts w:ascii="Helvetica" w:hAnsi="Helvetica"/>
          <w:color w:val="000000"/>
          <w:sz w:val="33"/>
          <w:szCs w:val="33"/>
        </w:rPr>
        <w:t>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697FC1">
        <w:rPr>
          <w:rFonts w:hint="eastAsia"/>
        </w:rPr>
        <w:t>递归方法</w:t>
      </w:r>
    </w:p>
    <w:p w:rsidR="00F428D2" w:rsidRPr="00D23A8E" w:rsidRDefault="00DC4A01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32EC39B" wp14:editId="141309F2">
                <wp:simplePos x="0" y="0"/>
                <wp:positionH relativeFrom="column">
                  <wp:posOffset>1500456</wp:posOffset>
                </wp:positionH>
                <wp:positionV relativeFrom="paragraph">
                  <wp:posOffset>148737</wp:posOffset>
                </wp:positionV>
                <wp:extent cx="144780" cy="129540"/>
                <wp:effectExtent l="38100" t="38100" r="45720" b="41910"/>
                <wp:wrapNone/>
                <wp:docPr id="249" name="星形: 五角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6476" id="星形: 五角 249" o:spid="_x0000_s1026" style="position:absolute;left:0;text-align:left;margin-left:118.15pt;margin-top:11.7pt;width:11.4pt;height:10.2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wD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18" name="星形: 五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8462E" id="星形: 五角 118" o:spid="_x0000_s1026" style="position:absolute;left:0;text-align:left;margin-left:74.75pt;margin-top:10.9pt;width:11.4pt;height:10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MAqA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BqWgMAqAIAALc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19" name="星形: 五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7D67A" id="星形: 五角 119" o:spid="_x0000_s1026" style="position:absolute;left:0;text-align:left;margin-left:98pt;margin-top:10.9pt;width:11.4pt;height:10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4HxqA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N5jgfGoAgAAtw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20" name="星形: 五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717E1" id="星形: 五角 120" o:spid="_x0000_s1026" style="position:absolute;left:0;text-align:left;margin-left:51pt;margin-top:11.35pt;width:11.4pt;height:10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454EF5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027</w:t>
      </w:r>
      <w:r>
        <w:rPr>
          <w:rFonts w:ascii="Helvetica" w:hAnsi="Helvetica"/>
          <w:color w:val="000000"/>
          <w:sz w:val="33"/>
          <w:szCs w:val="33"/>
        </w:rPr>
        <w:t>：</w:t>
      </w:r>
    </w:p>
    <w:p w:rsidR="00CD15E3" w:rsidRDefault="00CD15E3" w:rsidP="00454EF5">
      <w:r>
        <w:t>根据列表内的元素，检查是否可以搭配得出目标值，并在能够搭配的选项中，选取</w:t>
      </w:r>
      <w:r>
        <w:t>2</w:t>
      </w:r>
      <w:r>
        <w:t>个元素相隔最短的那组，在相隔相同的组内，选择</w:t>
      </w:r>
      <w:r>
        <w:t>index</w:t>
      </w:r>
      <w:r>
        <w:t>靠前的组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697FC1">
        <w:rPr>
          <w:rFonts w:hint="eastAsia"/>
        </w:rPr>
        <w:t>索引、比较</w:t>
      </w:r>
      <w:r w:rsidR="00454EF5">
        <w:rPr>
          <w:rFonts w:hint="eastAsia"/>
        </w:rPr>
        <w:t>、格式化</w:t>
      </w:r>
    </w:p>
    <w:p w:rsidR="00F428D2" w:rsidRPr="00D23A8E" w:rsidRDefault="00DC4A01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32EC39B" wp14:editId="141309F2">
                <wp:simplePos x="0" y="0"/>
                <wp:positionH relativeFrom="column">
                  <wp:posOffset>1529764</wp:posOffset>
                </wp:positionH>
                <wp:positionV relativeFrom="paragraph">
                  <wp:posOffset>148102</wp:posOffset>
                </wp:positionV>
                <wp:extent cx="144780" cy="129540"/>
                <wp:effectExtent l="38100" t="38100" r="45720" b="41910"/>
                <wp:wrapNone/>
                <wp:docPr id="250" name="星形: 五角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A9315" id="星形: 五角 250" o:spid="_x0000_s1026" style="position:absolute;left:0;text-align:left;margin-left:120.45pt;margin-top:11.65pt;width:11.4pt;height:10.2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21" name="星形: 五角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B3658" id="星形: 五角 121" o:spid="_x0000_s1026" style="position:absolute;left:0;text-align:left;margin-left:74.75pt;margin-top:10.9pt;width:11.4pt;height:1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z68jnq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22" name="星形: 五角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0E817" id="星形: 五角 122" o:spid="_x0000_s1026" style="position:absolute;left:0;text-align:left;margin-left:98pt;margin-top:10.9pt;width:11.4pt;height:10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FLj1FeoAgAAtw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23" name="星形: 五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40118" id="星形: 五角 123" o:spid="_x0000_s1026" style="position:absolute;left:0;text-align:left;margin-left:51pt;margin-top:11.35pt;width:11.4pt;height:10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5tpWpq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697FC1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028</w:t>
      </w:r>
      <w:r>
        <w:rPr>
          <w:rFonts w:ascii="Helvetica" w:hAnsi="Helvetica"/>
          <w:color w:val="000000"/>
          <w:sz w:val="33"/>
          <w:szCs w:val="33"/>
        </w:rPr>
        <w:t>：</w:t>
      </w:r>
    </w:p>
    <w:p w:rsidR="00CD15E3" w:rsidRDefault="00CD15E3" w:rsidP="00CD15E3">
      <w:pPr>
        <w:pStyle w:val="2"/>
        <w:shd w:val="clear" w:color="auto" w:fill="FFFFFF"/>
        <w:spacing w:before="153" w:after="0"/>
        <w:rPr>
          <w:rFonts w:ascii="Helvetica" w:hAnsi="Helvetica"/>
          <w:color w:val="000000"/>
          <w:sz w:val="33"/>
          <w:szCs w:val="33"/>
        </w:rPr>
      </w:pPr>
      <w:r w:rsidRP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有</w:t>
      </w:r>
      <w:r w:rsidRP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5</w:t>
      </w:r>
      <w:r w:rsidRP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个人坐在一起</w:t>
      </w:r>
      <w:r w:rsidR="00697FC1" w:rsidRPr="00697FC1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，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问第五个人多少岁？他说比第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4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个人大两岁。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问第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4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个人，他说比第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3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个人大两岁。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问第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3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个人，又说比第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2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个人大两岁。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问第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2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个人，说比第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个人大两岁。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最后问第一个人</w:t>
      </w:r>
      <w:proofErr w:type="gramEnd"/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，他说是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10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岁。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 w:rsidR="00697FC1">
        <w:rPr>
          <w:rFonts w:ascii="Helvetica" w:hAnsi="Helvetica"/>
          <w:color w:val="000000"/>
          <w:sz w:val="21"/>
          <w:szCs w:val="21"/>
          <w:shd w:val="clear" w:color="auto" w:fill="FFFFFF"/>
        </w:rPr>
        <w:t>请问第五个人多大？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697FC1">
        <w:rPr>
          <w:rFonts w:hint="eastAsia"/>
        </w:rPr>
        <w:t>比较</w:t>
      </w:r>
    </w:p>
    <w:p w:rsidR="00F428D2" w:rsidRPr="00D23A8E" w:rsidRDefault="00DC4A01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32EC39B" wp14:editId="141309F2">
                <wp:simplePos x="0" y="0"/>
                <wp:positionH relativeFrom="column">
                  <wp:posOffset>1799345</wp:posOffset>
                </wp:positionH>
                <wp:positionV relativeFrom="paragraph">
                  <wp:posOffset>135011</wp:posOffset>
                </wp:positionV>
                <wp:extent cx="144780" cy="129540"/>
                <wp:effectExtent l="38100" t="38100" r="45720" b="41910"/>
                <wp:wrapNone/>
                <wp:docPr id="252" name="星形: 五角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C5DF2" id="星形: 五角 252" o:spid="_x0000_s1026" style="position:absolute;left:0;text-align:left;margin-left:141.7pt;margin-top:10.65pt;width:11.4pt;height:10.2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32EC39B" wp14:editId="141309F2">
                <wp:simplePos x="0" y="0"/>
                <wp:positionH relativeFrom="column">
                  <wp:posOffset>1517015</wp:posOffset>
                </wp:positionH>
                <wp:positionV relativeFrom="paragraph">
                  <wp:posOffset>135304</wp:posOffset>
                </wp:positionV>
                <wp:extent cx="144780" cy="129540"/>
                <wp:effectExtent l="38100" t="38100" r="45720" b="41910"/>
                <wp:wrapNone/>
                <wp:docPr id="251" name="星形: 五角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33308" id="星形: 五角 251" o:spid="_x0000_s1026" style="position:absolute;left:0;text-align:left;margin-left:119.45pt;margin-top:10.65pt;width:11.4pt;height:10.2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24" name="星形: 五角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E42DA" id="星形: 五角 124" o:spid="_x0000_s1026" style="position:absolute;left:0;text-align:left;margin-left:74.75pt;margin-top:10.9pt;width:11.4pt;height:10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sfqA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ApfEsfqAIAALc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25" name="星形: 五角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38D00" id="星形: 五角 125" o:spid="_x0000_s1026" style="position:absolute;left:0;text-align:left;margin-left:98pt;margin-top:10.9pt;width:11.4pt;height:10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nuqA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J1Fye6oAgAAtw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26" name="星形: 五角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C0CBE" id="星形: 五角 126" o:spid="_x0000_s1026" style="position:absolute;left:0;text-align:left;margin-left:51pt;margin-top:11.35pt;width:11.4pt;height:10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AAk+J6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029</w:t>
      </w:r>
      <w:r>
        <w:rPr>
          <w:rFonts w:ascii="Helvetica" w:hAnsi="Helvetica"/>
          <w:color w:val="000000"/>
          <w:sz w:val="33"/>
          <w:szCs w:val="33"/>
        </w:rPr>
        <w:t>：给一个不多于</w:t>
      </w:r>
      <w:r>
        <w:rPr>
          <w:rFonts w:ascii="Helvetica" w:hAnsi="Helvetica"/>
          <w:color w:val="000000"/>
          <w:sz w:val="33"/>
          <w:szCs w:val="33"/>
        </w:rPr>
        <w:t>5</w:t>
      </w:r>
      <w:r>
        <w:rPr>
          <w:rFonts w:ascii="Helvetica" w:hAnsi="Helvetica"/>
          <w:color w:val="000000"/>
          <w:sz w:val="33"/>
          <w:szCs w:val="33"/>
        </w:rPr>
        <w:t>位的正整数，要求：一、求它是几位数，二、逆序打印出</w:t>
      </w:r>
      <w:r w:rsidR="00DC4A01">
        <w:rPr>
          <w:rFonts w:ascii="Helvetica" w:hAnsi="Helvetica" w:hint="eastAsia"/>
          <w:color w:val="000000"/>
          <w:sz w:val="33"/>
          <w:szCs w:val="33"/>
        </w:rPr>
        <w:t>个</w:t>
      </w:r>
      <w:r>
        <w:rPr>
          <w:rFonts w:ascii="Helvetica" w:hAnsi="Helvetica"/>
          <w:color w:val="000000"/>
          <w:sz w:val="33"/>
          <w:szCs w:val="33"/>
        </w:rPr>
        <w:t>位数字。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</w:t>
      </w:r>
      <w:r w:rsidR="00697FC1">
        <w:rPr>
          <w:rFonts w:hint="eastAsia"/>
        </w:rPr>
        <w:t>控制语句</w:t>
      </w:r>
      <w:r w:rsidR="00DC4A01">
        <w:rPr>
          <w:rFonts w:hint="eastAsia"/>
        </w:rPr>
        <w:t>、获取用户输入</w:t>
      </w:r>
      <w:r w:rsidR="00DC4A01">
        <w:rPr>
          <w:rFonts w:hint="eastAsia"/>
        </w:rPr>
        <w:t>&amp;</w:t>
      </w:r>
      <w:r w:rsidR="00DC4A01">
        <w:rPr>
          <w:rFonts w:hint="eastAsia"/>
        </w:rPr>
        <w:t>输出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27" name="星形: 五角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80C03" id="星形: 五角 127" o:spid="_x0000_s1026" style="position:absolute;left:0;text-align:left;margin-left:74.75pt;margin-top:10.9pt;width:11.4pt;height:10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LzWqQ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tDC81q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28" name="星形: 五角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24090" id="星形: 五角 128" o:spid="_x0000_s1026" style="position:absolute;left:0;text-align:left;margin-left:98pt;margin-top:10.9pt;width:11.4pt;height:10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SOqA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N9CdI6oAgAAtw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29" name="星形: 五角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DD9EA" id="星形: 五角 129" o:spid="_x0000_s1026" style="position:absolute;left:0;text-align:left;margin-left:51pt;margin-top:11.35pt;width:11.4pt;height:10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030</w:t>
      </w:r>
      <w:r>
        <w:rPr>
          <w:rFonts w:ascii="Helvetica" w:hAnsi="Helvetica"/>
          <w:color w:val="000000"/>
          <w:sz w:val="33"/>
          <w:szCs w:val="33"/>
        </w:rPr>
        <w:t>：一个</w:t>
      </w:r>
      <w:r>
        <w:rPr>
          <w:rFonts w:ascii="Helvetica" w:hAnsi="Helvetica"/>
          <w:color w:val="000000"/>
          <w:sz w:val="33"/>
          <w:szCs w:val="33"/>
        </w:rPr>
        <w:t>5</w:t>
      </w:r>
      <w:r>
        <w:rPr>
          <w:rFonts w:ascii="Helvetica" w:hAnsi="Helvetica"/>
          <w:color w:val="000000"/>
          <w:sz w:val="33"/>
          <w:szCs w:val="33"/>
        </w:rPr>
        <w:t>位数，判断它是不是回文数。即</w:t>
      </w:r>
      <w:r>
        <w:rPr>
          <w:rFonts w:ascii="Helvetica" w:hAnsi="Helvetica"/>
          <w:color w:val="000000"/>
          <w:sz w:val="33"/>
          <w:szCs w:val="33"/>
        </w:rPr>
        <w:t>12321</w:t>
      </w:r>
      <w:r>
        <w:rPr>
          <w:rFonts w:ascii="Helvetica" w:hAnsi="Helvetica"/>
          <w:color w:val="000000"/>
          <w:sz w:val="33"/>
          <w:szCs w:val="33"/>
        </w:rPr>
        <w:t>是回文数，个位与万位相同，十位与千位相同。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</w:t>
      </w:r>
      <w:r w:rsidR="00697FC1">
        <w:rPr>
          <w:rFonts w:hint="eastAsia"/>
        </w:rPr>
        <w:t>控制语句</w:t>
      </w:r>
    </w:p>
    <w:p w:rsidR="00F428D2" w:rsidRPr="00D23A8E" w:rsidRDefault="00DC4A01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32EC39B" wp14:editId="141309F2">
                <wp:simplePos x="0" y="0"/>
                <wp:positionH relativeFrom="column">
                  <wp:posOffset>1506317</wp:posOffset>
                </wp:positionH>
                <wp:positionV relativeFrom="paragraph">
                  <wp:posOffset>139700</wp:posOffset>
                </wp:positionV>
                <wp:extent cx="144780" cy="129540"/>
                <wp:effectExtent l="38100" t="38100" r="45720" b="41910"/>
                <wp:wrapNone/>
                <wp:docPr id="253" name="星形: 五角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0328E" id="星形: 五角 253" o:spid="_x0000_s1026" style="position:absolute;left:0;text-align:left;margin-left:118.6pt;margin-top:11pt;width:11.4pt;height:10.2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30" name="星形: 五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CEF8F" id="星形: 五角 130" o:spid="_x0000_s1026" style="position:absolute;left:0;text-align:left;margin-left:74.75pt;margin-top:10.9pt;width:11.4pt;height:10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DXY1yjqAIAALc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31" name="星形: 五角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13501" id="星形: 五角 131" o:spid="_x0000_s1026" style="position:absolute;left:0;text-align:left;margin-left:98pt;margin-top:10.9pt;width:11.4pt;height:10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BjWt5S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32" name="星形: 五角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F8F3" id="星形: 五角 132" o:spid="_x0000_s1026" style="position:absolute;left:0;text-align:left;margin-left:51pt;margin-top:11.35pt;width:11.4pt;height:10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/hYpm6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031</w:t>
      </w:r>
      <w:r>
        <w:rPr>
          <w:rFonts w:ascii="Helvetica" w:hAnsi="Helvetica"/>
          <w:color w:val="000000"/>
          <w:sz w:val="33"/>
          <w:szCs w:val="33"/>
        </w:rPr>
        <w:t>：请输入星期几的第一个字母来判断一下是星期几，如果第一个字母一样，则继续判断第二个字母。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</w:t>
      </w:r>
      <w:r w:rsidR="00DC4A01">
        <w:rPr>
          <w:rFonts w:hint="eastAsia"/>
        </w:rPr>
        <w:t>控制语句</w:t>
      </w:r>
      <w:r>
        <w:rPr>
          <w:rFonts w:hint="eastAsia"/>
        </w:rPr>
        <w:t>、</w:t>
      </w:r>
      <w:r w:rsidR="00DC4A01">
        <w:rPr>
          <w:rFonts w:hint="eastAsia"/>
        </w:rPr>
        <w:t>时间戳</w:t>
      </w:r>
    </w:p>
    <w:p w:rsidR="00F428D2" w:rsidRPr="00D23A8E" w:rsidRDefault="00DC4A01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32EC39B" wp14:editId="141309F2">
                <wp:simplePos x="0" y="0"/>
                <wp:positionH relativeFrom="column">
                  <wp:posOffset>1500456</wp:posOffset>
                </wp:positionH>
                <wp:positionV relativeFrom="paragraph">
                  <wp:posOffset>162560</wp:posOffset>
                </wp:positionV>
                <wp:extent cx="144780" cy="129540"/>
                <wp:effectExtent l="38100" t="38100" r="45720" b="41910"/>
                <wp:wrapNone/>
                <wp:docPr id="254" name="星形: 五角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6B37E" id="星形: 五角 254" o:spid="_x0000_s1026" style="position:absolute;left:0;text-align:left;margin-left:118.15pt;margin-top:12.8pt;width:11.4pt;height:10.2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yv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33" name="星形: 五角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A37C5" id="星形: 五角 133" o:spid="_x0000_s1026" style="position:absolute;left:0;text-align:left;margin-left:74.75pt;margin-top:10.9pt;width:11.4pt;height:10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Si+raq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34" name="星形: 五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F933E" id="星形: 五角 134" o:spid="_x0000_s1026" style="position:absolute;left:0;text-align:left;margin-left:98pt;margin-top:10.9pt;width:11.4pt;height:10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CFibbT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35" name="星形: 五角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46E0D" id="星形: 五角 135" o:spid="_x0000_s1026" style="position:absolute;left:0;text-align:left;margin-left:51pt;margin-top:11.35pt;width:11.4pt;height:10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MbA0Iq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032</w:t>
      </w:r>
      <w:r>
        <w:rPr>
          <w:rFonts w:ascii="Helvetica" w:hAnsi="Helvetica"/>
          <w:color w:val="000000"/>
          <w:sz w:val="33"/>
          <w:szCs w:val="33"/>
        </w:rPr>
        <w:t>：要求将字符串里面字符数大于等于</w:t>
      </w:r>
      <w:r>
        <w:rPr>
          <w:rFonts w:ascii="Helvetica" w:hAnsi="Helvetica"/>
          <w:color w:val="000000"/>
          <w:sz w:val="33"/>
          <w:szCs w:val="33"/>
        </w:rPr>
        <w:t>5</w:t>
      </w:r>
      <w:r>
        <w:rPr>
          <w:rFonts w:ascii="Helvetica" w:hAnsi="Helvetica"/>
          <w:color w:val="000000"/>
          <w:sz w:val="33"/>
          <w:szCs w:val="33"/>
        </w:rPr>
        <w:t>的字符串，倒转，其他照旧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7045AE">
        <w:rPr>
          <w:rFonts w:hint="eastAsia"/>
        </w:rPr>
        <w:t>运算符的使用、字符串操作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36" name="星形: 五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F3B6C" id="星形: 五角 136" o:spid="_x0000_s1026" style="position:absolute;left:0;text-align:left;margin-left:74.75pt;margin-top:10.9pt;width:11.4pt;height:10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rPzD66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37" name="星形: 五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0C071" id="星形: 五角 137" o:spid="_x0000_s1026" style="position:absolute;left:0;text-align:left;margin-left:98pt;margin-top:10.9pt;width:11.4pt;height:10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AYxUEa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38" name="星形: 五角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3A097" id="星形: 五角 138" o:spid="_x0000_s1026" style="position:absolute;left:0;text-align:left;margin-left:51pt;margin-top:11.35pt;width:11.4pt;height:10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c7eJQq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Pr="00473E99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 w:hint="eastAsi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033</w:t>
      </w:r>
      <w:r>
        <w:rPr>
          <w:rFonts w:ascii="Helvetica" w:hAnsi="Helvetica"/>
          <w:color w:val="000000"/>
          <w:sz w:val="33"/>
          <w:szCs w:val="33"/>
        </w:rPr>
        <w:t>：按逗号分隔列表。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</w:t>
      </w:r>
      <w:r w:rsidR="007045AE">
        <w:rPr>
          <w:rFonts w:hint="eastAsia"/>
        </w:rPr>
        <w:t>运算符的使用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39" name="星形: 五角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A840" id="星形: 五角 139" o:spid="_x0000_s1026" style="position:absolute;left:0;text-align:left;margin-left:74.75pt;margin-top:10.9pt;width:11.4pt;height:10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x44Ls6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40" name="星形: 五角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5F905" id="星形: 五角 140" o:spid="_x0000_s1026" style="position:absolute;left:0;text-align:left;margin-left:98pt;margin-top:10.9pt;width:11.4pt;height:10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41" name="星形: 五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6FC2E" id="星形: 五角 141" o:spid="_x0000_s1026" style="position:absolute;left:0;text-align:left;margin-left:51pt;margin-top:11.35pt;width:11.4pt;height:10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5Ji8Wa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pacing w:before="153" w:after="0" w:line="415" w:lineRule="auto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lastRenderedPageBreak/>
        <w:t>题目</w:t>
      </w:r>
      <w:r>
        <w:rPr>
          <w:rFonts w:ascii="inherit" w:hAnsi="inherit"/>
          <w:color w:val="000000"/>
          <w:sz w:val="33"/>
          <w:szCs w:val="33"/>
        </w:rPr>
        <w:t>034</w:t>
      </w:r>
      <w:r>
        <w:rPr>
          <w:rFonts w:ascii="inherit" w:hAnsi="inherit"/>
          <w:color w:val="000000"/>
          <w:sz w:val="33"/>
          <w:szCs w:val="33"/>
        </w:rPr>
        <w:t>：给定一个整数数组，返回两个数字的索引，使它们加起来成为一个特定的目标。您可能会认为每个输入都只有一个解决方案，而且您可能不会使用相同的元素两次。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697FC1">
        <w:rPr>
          <w:rFonts w:hint="eastAsia"/>
        </w:rPr>
        <w:t>索引</w:t>
      </w:r>
      <w:r w:rsidR="007045AE">
        <w:rPr>
          <w:rFonts w:hint="eastAsia"/>
        </w:rPr>
        <w:t>、数组运算</w:t>
      </w:r>
    </w:p>
    <w:p w:rsidR="00F428D2" w:rsidRPr="00D23A8E" w:rsidRDefault="007045AE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AF2982E" wp14:editId="67C4D162">
                <wp:simplePos x="0" y="0"/>
                <wp:positionH relativeFrom="column">
                  <wp:posOffset>1506415</wp:posOffset>
                </wp:positionH>
                <wp:positionV relativeFrom="paragraph">
                  <wp:posOffset>131249</wp:posOffset>
                </wp:positionV>
                <wp:extent cx="144780" cy="129540"/>
                <wp:effectExtent l="38100" t="38100" r="45720" b="41910"/>
                <wp:wrapNone/>
                <wp:docPr id="255" name="星形: 五角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21222" id="星形: 五角 255" o:spid="_x0000_s1026" style="position:absolute;left:0;text-align:left;margin-left:118.6pt;margin-top:10.35pt;width:11.4pt;height:10.2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5eqQ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42" name="星形: 五角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DA697" id="星形: 五角 142" o:spid="_x0000_s1026" style="position:absolute;left:0;text-align:left;margin-left:74.75pt;margin-top:10.9pt;width:11.4pt;height:10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EuQqA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B51EuQqAIAALc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43" name="星形: 五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70DC" id="星形: 五角 143" o:spid="_x0000_s1026" style="position:absolute;left:0;text-align:left;margin-left:98pt;margin-top:10.9pt;width:11.4pt;height:10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DN7clh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44" name="星形: 五角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2D705" id="星形: 五角 144" o:spid="_x0000_s1026" style="position:absolute;left:0;text-align:left;margin-left:51pt;margin-top:11.35pt;width:11.4pt;height:10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Pr="00697FC1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 w:hint="eastAsi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035</w:t>
      </w:r>
      <w:r>
        <w:rPr>
          <w:rFonts w:ascii="Helvetica" w:hAnsi="Helvetica"/>
          <w:color w:val="000000"/>
          <w:sz w:val="33"/>
          <w:szCs w:val="33"/>
        </w:rPr>
        <w:t>：给定一个数字字符串，返回数字可能表示的所有可能的字母组合。数字到字母的映射（就像电话按钮一样）在下面给出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54EF5">
        <w:rPr>
          <w:rFonts w:hint="eastAsia"/>
        </w:rPr>
        <w:t>映射</w:t>
      </w:r>
      <w:r w:rsidR="00473E99">
        <w:rPr>
          <w:rFonts w:hint="eastAsia"/>
        </w:rPr>
        <w:t>、</w:t>
      </w:r>
      <w:r w:rsidR="00473E99">
        <w:rPr>
          <w:rFonts w:hint="eastAsia"/>
        </w:rPr>
        <w:t>if</w:t>
      </w:r>
      <w:r w:rsidR="00473E99">
        <w:rPr>
          <w:rFonts w:hint="eastAsia"/>
        </w:rPr>
        <w:t>语句</w:t>
      </w:r>
    </w:p>
    <w:p w:rsidR="00F428D2" w:rsidRPr="00D23A8E" w:rsidRDefault="007045AE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6F88F60" wp14:editId="38A143B8">
                <wp:simplePos x="0" y="0"/>
                <wp:positionH relativeFrom="column">
                  <wp:posOffset>1517650</wp:posOffset>
                </wp:positionH>
                <wp:positionV relativeFrom="paragraph">
                  <wp:posOffset>141654</wp:posOffset>
                </wp:positionV>
                <wp:extent cx="144780" cy="129540"/>
                <wp:effectExtent l="38100" t="38100" r="45720" b="41910"/>
                <wp:wrapNone/>
                <wp:docPr id="256" name="星形: 五角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E7B59" id="星形: 五角 256" o:spid="_x0000_s1026" style="position:absolute;left:0;text-align:left;margin-left:119.5pt;margin-top:11.15pt;width:11.4pt;height:10.2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45" name="星形: 五角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D52CD" id="星形: 五角 145" o:spid="_x0000_s1026" style="position:absolute;left:0;text-align:left;margin-left:74.75pt;margin-top:10.9pt;width:11.4pt;height:10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lYpqA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C2clYpqAIAALc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46" name="星形: 五角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F7043" id="星形: 五角 146" o:spid="_x0000_s1026" style="position:absolute;left:0;text-align:left;margin-left:98pt;margin-top:10.9pt;width:11.4pt;height:10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ArPqHg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47" name="星形: 五角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280B2" id="星形: 五角 147" o:spid="_x0000_s1026" style="position:absolute;left:0;text-align:left;margin-left:51pt;margin-top:11.35pt;width:11.4pt;height:10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MR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nwcjEa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 w:rsidP="00473E99">
      <w:pPr>
        <w:pStyle w:val="2"/>
        <w:pageBreakBefore/>
        <w:spacing w:before="153" w:after="0" w:line="415" w:lineRule="auto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lastRenderedPageBreak/>
        <w:t>题目</w:t>
      </w:r>
      <w:r>
        <w:rPr>
          <w:rFonts w:ascii="inherit" w:hAnsi="inherit"/>
          <w:color w:val="000000"/>
          <w:sz w:val="33"/>
          <w:szCs w:val="33"/>
        </w:rPr>
        <w:t>036</w:t>
      </w:r>
      <w:r>
        <w:rPr>
          <w:rFonts w:ascii="inherit" w:hAnsi="inherit"/>
          <w:color w:val="000000"/>
          <w:sz w:val="33"/>
          <w:szCs w:val="33"/>
        </w:rPr>
        <w:t>：求</w:t>
      </w:r>
      <w:r>
        <w:rPr>
          <w:rFonts w:ascii="inherit" w:hAnsi="inherit"/>
          <w:color w:val="000000"/>
          <w:sz w:val="33"/>
          <w:szCs w:val="33"/>
        </w:rPr>
        <w:t>100</w:t>
      </w:r>
      <w:r>
        <w:rPr>
          <w:rFonts w:ascii="inherit" w:hAnsi="inherit"/>
          <w:color w:val="000000"/>
          <w:sz w:val="33"/>
          <w:szCs w:val="33"/>
        </w:rPr>
        <w:t>之内的素数。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7045AE">
        <w:rPr>
          <w:rFonts w:hint="eastAsia"/>
        </w:rPr>
        <w:t>数学运算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48" name="星形: 五角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38A4B" id="星形: 五角 148" o:spid="_x0000_s1026" style="position:absolute;left:0;text-align:left;margin-left:74.75pt;margin-top:10.9pt;width:11.4pt;height:10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etJqA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D0detJqAIAALc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49" name="星形: 五角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E6F98" id="星形: 五角 149" o:spid="_x0000_s1026" style="position:absolute;left:0;text-align:left;margin-left:98pt;margin-top:10.9pt;width:11.4pt;height:10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m4qQ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BATGm4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50" name="星形: 五角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E528E" id="星形: 五角 150" o:spid="_x0000_s1026" style="position:absolute;left:0;text-align:left;margin-left:51pt;margin-top:11.35pt;width:11.4pt;height:10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037</w:t>
      </w:r>
      <w:r>
        <w:rPr>
          <w:rFonts w:ascii="Helvetica" w:hAnsi="Helvetica"/>
          <w:color w:val="000000"/>
          <w:sz w:val="33"/>
          <w:szCs w:val="33"/>
        </w:rPr>
        <w:t>：对</w:t>
      </w:r>
      <w:r>
        <w:rPr>
          <w:rFonts w:ascii="Helvetica" w:hAnsi="Helvetica"/>
          <w:color w:val="000000"/>
          <w:sz w:val="33"/>
          <w:szCs w:val="33"/>
        </w:rPr>
        <w:t>10</w:t>
      </w:r>
      <w:r>
        <w:rPr>
          <w:rFonts w:ascii="Helvetica" w:hAnsi="Helvetica"/>
          <w:color w:val="000000"/>
          <w:sz w:val="33"/>
          <w:szCs w:val="33"/>
        </w:rPr>
        <w:t>个数进行排序。</w:t>
      </w:r>
    </w:p>
    <w:p w:rsidR="007045AE" w:rsidRPr="007045AE" w:rsidRDefault="007045AE" w:rsidP="007045AE">
      <w:pPr>
        <w:rPr>
          <w:rFonts w:hint="eastAsia"/>
        </w:rPr>
      </w:pPr>
      <w:r w:rsidRPr="007045AE">
        <w:t>a = [1,5,7,3,2,4,9,10,6,8]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73E99">
        <w:rPr>
          <w:rFonts w:hint="eastAsia"/>
        </w:rPr>
        <w:t>排序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51" name="星形: 五角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B96A5" id="星形: 五角 151" o:spid="_x0000_s1026" style="position:absolute;left:0;text-align:left;margin-left:74.75pt;margin-top:10.9pt;width:11.4pt;height:10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SG1Bla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53" name="星形: 五角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E9EBD" id="星形: 五角 153" o:spid="_x0000_s1026" style="position:absolute;left:0;text-align:left;margin-left:51pt;margin-top:11.35pt;width:11.4pt;height:10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YRg0ra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038</w:t>
      </w:r>
      <w:r>
        <w:rPr>
          <w:rFonts w:ascii="Helvetica" w:hAnsi="Helvetica"/>
          <w:color w:val="000000"/>
          <w:sz w:val="33"/>
          <w:szCs w:val="33"/>
        </w:rPr>
        <w:t>：求一个</w:t>
      </w:r>
      <w:r>
        <w:rPr>
          <w:rFonts w:ascii="Helvetica" w:hAnsi="Helvetica"/>
          <w:color w:val="000000"/>
          <w:sz w:val="33"/>
          <w:szCs w:val="33"/>
        </w:rPr>
        <w:t>3*3</w:t>
      </w:r>
      <w:r>
        <w:rPr>
          <w:rFonts w:ascii="Helvetica" w:hAnsi="Helvetica"/>
          <w:color w:val="000000"/>
          <w:sz w:val="33"/>
          <w:szCs w:val="33"/>
        </w:rPr>
        <w:t>矩阵主对角线元素之</w:t>
      </w:r>
      <w:proofErr w:type="gramStart"/>
      <w:r>
        <w:rPr>
          <w:rFonts w:ascii="Helvetica" w:hAnsi="Helvetica"/>
          <w:color w:val="000000"/>
          <w:sz w:val="33"/>
          <w:szCs w:val="33"/>
        </w:rPr>
        <w:t>和</w:t>
      </w:r>
      <w:proofErr w:type="gramEnd"/>
      <w:r>
        <w:rPr>
          <w:rFonts w:ascii="Helvetica" w:hAnsi="Helvetica"/>
          <w:color w:val="000000"/>
          <w:sz w:val="33"/>
          <w:szCs w:val="33"/>
        </w:rPr>
        <w:t>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73E99">
        <w:rPr>
          <w:rFonts w:hint="eastAsia"/>
        </w:rPr>
        <w:t>数据结构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54" name="星形: 五角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513EA" id="星形: 五角 154" o:spid="_x0000_s1026" style="position:absolute;left:0;text-align:left;margin-left:74.75pt;margin-top:10.9pt;width:11.4pt;height:10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kUqA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CuvikUqAIAALc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55" name="星形: 五角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6BC3" id="星形: 五角 155" o:spid="_x0000_s1026" style="position:absolute;left:0;text-align:left;margin-left:98pt;margin-top:10.9pt;width:11.4pt;height:10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6vlqA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BqHq+WoAgAAtw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56" name="星形: 五角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FE638" id="星形: 五角 156" o:spid="_x0000_s1026" style="position:absolute;left:0;text-align:left;margin-left:51pt;margin-top:11.35pt;width:11.4pt;height:10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h8tcLK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039</w:t>
      </w:r>
      <w:r>
        <w:rPr>
          <w:rFonts w:ascii="Helvetica" w:hAnsi="Helvetica"/>
          <w:color w:val="000000"/>
          <w:sz w:val="33"/>
          <w:szCs w:val="33"/>
        </w:rPr>
        <w:t>：有一个已经排好序的数组。现输入</w:t>
      </w:r>
      <w:proofErr w:type="gramStart"/>
      <w:r>
        <w:rPr>
          <w:rFonts w:ascii="Helvetica" w:hAnsi="Helvetica"/>
          <w:color w:val="000000"/>
          <w:sz w:val="33"/>
          <w:szCs w:val="33"/>
        </w:rPr>
        <w:t>一</w:t>
      </w:r>
      <w:proofErr w:type="gramEnd"/>
      <w:r>
        <w:rPr>
          <w:rFonts w:ascii="Helvetica" w:hAnsi="Helvetica"/>
          <w:color w:val="000000"/>
          <w:sz w:val="33"/>
          <w:szCs w:val="33"/>
        </w:rPr>
        <w:t>个数，要求按原来的规律将它插入数组中。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73E99">
        <w:rPr>
          <w:rFonts w:hint="eastAsia"/>
        </w:rPr>
        <w:t>数据结构、索引</w:t>
      </w:r>
    </w:p>
    <w:p w:rsidR="00F428D2" w:rsidRPr="00D23A8E" w:rsidRDefault="007045AE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0EF0BC0" wp14:editId="7DA29A77">
                <wp:simplePos x="0" y="0"/>
                <wp:positionH relativeFrom="column">
                  <wp:posOffset>1512179</wp:posOffset>
                </wp:positionH>
                <wp:positionV relativeFrom="paragraph">
                  <wp:posOffset>136378</wp:posOffset>
                </wp:positionV>
                <wp:extent cx="144780" cy="129540"/>
                <wp:effectExtent l="38100" t="38100" r="45720" b="41910"/>
                <wp:wrapNone/>
                <wp:docPr id="257" name="星形: 五角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5AE" w:rsidRDefault="007045AE" w:rsidP="007045AE">
                            <w:pPr>
                              <w:jc w:val="center"/>
                            </w:pPr>
                            <w:r w:rsidRPr="007045AE">
                              <w:t>a = [1,5,7,3,2,4,9,10,6,8]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F0BC0" id="星形: 五角 257" o:spid="_x0000_s1026" style="position:absolute;left:0;text-align:left;margin-left:119.05pt;margin-top:10.75pt;width:11.4pt;height:10.2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" adj="-11796480,,5400" path="m,49480r55301,l72390,,89479,49480r55301,l100040,80060r17089,49480l72390,98959,27651,129540,44740,80060,,49480xe" fillcolor="red" strokecolor="red" strokeweight="1pt">
                <v:stroke joinstyle="miter"/>
                <v:formulas/>
                <v:path arrowok="t" o:connecttype="custom" o:connectlocs="0,49480;55301,49480;72390,0;89479,49480;144780,49480;100040,80060;117129,129540;72390,98959;27651,129540;44740,80060;0,49480" o:connectangles="0,0,0,0,0,0,0,0,0,0,0" textboxrect="0,0,144780,129540"/>
                <v:textbox>
                  <w:txbxContent>
                    <w:p w:rsidR="007045AE" w:rsidRDefault="007045AE" w:rsidP="007045AE">
                      <w:pPr>
                        <w:jc w:val="center"/>
                      </w:pPr>
                      <w:r w:rsidRPr="007045AE">
                        <w:t>a = [1,5,7,3,2,4,9,10,6,8]</w:t>
                      </w:r>
                    </w:p>
                  </w:txbxContent>
                </v:textbox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57" name="星形: 五角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7BC95" id="星形: 五角 157" o:spid="_x0000_s1026" style="position:absolute;left:0;text-align:left;margin-left:74.75pt;margin-top:10.9pt;width:11.4pt;height:10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7d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M/Le3a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58" name="星形: 五角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5AE" w:rsidRDefault="007045AE" w:rsidP="007045AE">
                            <w:pPr>
                              <w:jc w:val="center"/>
                            </w:pPr>
                            <w:r w:rsidRPr="007045AE">
                              <w:t>a = [1,5,7,3,2,4,9,10,6,8]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12D31" id="星形: 五角 158" o:spid="_x0000_s1027" style="position:absolute;left:0;text-align:left;margin-left:98pt;margin-top:10.9pt;width:11.4pt;height:10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" adj="-11796480,,5400" path="m,49480r55301,l72390,,89479,49480r55301,l100040,80060r17089,49480l72390,98959,27651,129540,44740,80060,,49480xe" fillcolor="red" strokecolor="red" strokeweight="1pt">
                <v:stroke joinstyle="miter"/>
                <v:formulas/>
                <v:path arrowok="t" o:connecttype="custom" o:connectlocs="0,49480;55301,49480;72390,0;89479,49480;144780,49480;100040,80060;117129,129540;72390,98959;27651,129540;44740,80060;0,49480" o:connectangles="0,0,0,0,0,0,0,0,0,0,0" textboxrect="0,0,144780,129540"/>
                <v:textbox>
                  <w:txbxContent>
                    <w:p w:rsidR="007045AE" w:rsidRDefault="007045AE" w:rsidP="007045AE">
                      <w:pPr>
                        <w:jc w:val="center"/>
                      </w:pPr>
                      <w:r w:rsidRPr="007045AE">
                        <w:t>a = [1,5,7,3,2,4,9,10,6,8]</w:t>
                      </w:r>
                    </w:p>
                  </w:txbxContent>
                </v:textbox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59" name="星形: 五角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B67FD" id="星形: 五角 159" o:spid="_x0000_s1026" style="position:absolute;left:0;text-align:left;margin-left:51pt;margin-top:11.35pt;width:11.4pt;height:10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R0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7LmUdK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F428D2" w:rsidRDefault="00F428D2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040</w:t>
      </w:r>
      <w:r>
        <w:rPr>
          <w:rFonts w:ascii="Helvetica" w:hAnsi="Helvetica"/>
          <w:color w:val="000000"/>
          <w:sz w:val="33"/>
          <w:szCs w:val="33"/>
        </w:rPr>
        <w:t>：求</w:t>
      </w:r>
      <w:r>
        <w:rPr>
          <w:rFonts w:ascii="Helvetica" w:hAnsi="Helvetica"/>
          <w:color w:val="000000"/>
          <w:sz w:val="33"/>
          <w:szCs w:val="33"/>
        </w:rPr>
        <w:t>0—7</w:t>
      </w:r>
      <w:r>
        <w:rPr>
          <w:rFonts w:ascii="Helvetica" w:hAnsi="Helvetica"/>
          <w:color w:val="000000"/>
          <w:sz w:val="33"/>
          <w:szCs w:val="33"/>
        </w:rPr>
        <w:t>所能组成的奇数个数。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7045AE">
        <w:rPr>
          <w:rFonts w:hint="eastAsia"/>
        </w:rPr>
        <w:t>Number</w:t>
      </w:r>
      <w:r w:rsidR="007045AE">
        <w:rPr>
          <w:rFonts w:hint="eastAsia"/>
        </w:rPr>
        <w:t>（</w:t>
      </w:r>
      <w:r w:rsidR="007045AE">
        <w:rPr>
          <w:rFonts w:hint="eastAsia"/>
        </w:rPr>
        <w:t>运算</w:t>
      </w:r>
      <w:r w:rsidR="007045AE">
        <w:rPr>
          <w:rFonts w:hint="eastAsia"/>
        </w:rPr>
        <w:t>）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7C26066" wp14:editId="26F924E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211" name="星形: 五角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7949C" id="星形: 五角 211" o:spid="_x0000_s1026" style="position:absolute;left:0;text-align:left;margin-left:74.75pt;margin-top:10.9pt;width:11.4pt;height:10.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YYfRq6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F09E226" wp14:editId="7935AE08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212" name="星形: 五角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A3859" id="星形: 五角 212" o:spid="_x0000_s1026" style="position:absolute;left:0;text-align:left;margin-left:98pt;margin-top:10.9pt;width:11.4pt;height:10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D8yyZi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B626E22" wp14:editId="2A27C055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213" name="星形: 五角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30429" id="星形: 五角 213" o:spid="_x0000_s1026" style="position:absolute;left:0;text-align:left;margin-left:51pt;margin-top:11.35pt;width:11.4pt;height:10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SPKkk6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F428D2" w:rsidRDefault="00F428D2" w:rsidP="00CD15E3"/>
    <w:p w:rsidR="00F428D2" w:rsidRDefault="00F428D2" w:rsidP="00473E99">
      <w:pPr>
        <w:pStyle w:val="2"/>
        <w:pageBreakBefore/>
        <w:spacing w:before="153" w:after="0" w:line="415" w:lineRule="auto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lastRenderedPageBreak/>
        <w:t>题目</w:t>
      </w:r>
      <w:r>
        <w:rPr>
          <w:rFonts w:ascii="inherit" w:hAnsi="inherit"/>
          <w:color w:val="000000"/>
          <w:sz w:val="33"/>
          <w:szCs w:val="33"/>
        </w:rPr>
        <w:t>041</w:t>
      </w:r>
      <w:r>
        <w:rPr>
          <w:rFonts w:ascii="inherit" w:hAnsi="inherit"/>
          <w:color w:val="000000"/>
          <w:sz w:val="33"/>
          <w:szCs w:val="33"/>
        </w:rPr>
        <w:t>：</w:t>
      </w:r>
    </w:p>
    <w:p w:rsidR="00F428D2" w:rsidRDefault="00F428D2" w:rsidP="00F428D2">
      <w:pPr>
        <w:pStyle w:val="ab"/>
        <w:spacing w:before="240" w:beforeAutospacing="0" w:after="0" w:afterAutospacing="0"/>
        <w:rPr>
          <w:color w:val="000000"/>
        </w:rPr>
      </w:pPr>
      <w:r>
        <w:rPr>
          <w:color w:val="000000"/>
        </w:rPr>
        <w:t>某个公司采用公用电话传递数据，数据是四位的整数， 在传递过程中是加密的，加密规则如下： 每位数字都加上5,然后用和除以10的余数代替该数字，再将第一位和第四位交换，第二位和第三位交换。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73E99">
        <w:rPr>
          <w:rFonts w:hint="eastAsia"/>
        </w:rPr>
        <w:t>数据结构</w:t>
      </w:r>
    </w:p>
    <w:p w:rsidR="00F428D2" w:rsidRPr="00D23A8E" w:rsidRDefault="007045AE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50A9ADD" wp14:editId="12E4028E">
                <wp:simplePos x="0" y="0"/>
                <wp:positionH relativeFrom="column">
                  <wp:posOffset>1512179</wp:posOffset>
                </wp:positionH>
                <wp:positionV relativeFrom="paragraph">
                  <wp:posOffset>140970</wp:posOffset>
                </wp:positionV>
                <wp:extent cx="144780" cy="129540"/>
                <wp:effectExtent l="38100" t="38100" r="45720" b="41910"/>
                <wp:wrapNone/>
                <wp:docPr id="258" name="星形: 五角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4FBFA" id="星形: 五角 258" o:spid="_x0000_s1026" style="position:absolute;left:0;text-align:left;margin-left:119.05pt;margin-top:11.1pt;width:11.4pt;height:10.2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M+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7C26066" wp14:editId="26F924E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214" name="星形: 五角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9DE70" id="星形: 五角 214" o:spid="_x0000_s1026" style="position:absolute;left:0;text-align:left;margin-left:74.75pt;margin-top:10.9pt;width:11.4pt;height:10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kq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h1S5Kq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F09E226" wp14:editId="7935AE08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215" name="星形: 五角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9F475" id="星形: 五角 215" o:spid="_x0000_s1026" style="position:absolute;left:0;text-align:left;margin-left:98pt;margin-top:10.9pt;width:11.4pt;height:10.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vb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AzbTvb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B626E22" wp14:editId="2A27C055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216" name="星形: 五角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B6372" id="星形: 五角 216" o:spid="_x0000_s1026" style="position:absolute;left:0;text-align:left;margin-left:51pt;margin-top:11.35pt;width:11.4pt;height:10.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riHMEq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F428D2" w:rsidRDefault="00F428D2" w:rsidP="00CD15E3"/>
    <w:p w:rsidR="00F428D2" w:rsidRDefault="00F428D2">
      <w:pPr>
        <w:widowControl/>
        <w:jc w:val="left"/>
      </w:pPr>
      <w:r>
        <w:br w:type="page"/>
      </w:r>
    </w:p>
    <w:p w:rsidR="007045AE" w:rsidRDefault="00F428D2" w:rsidP="00F428D2">
      <w:pPr>
        <w:pStyle w:val="2"/>
        <w:shd w:val="clear" w:color="auto" w:fill="FFFFFF"/>
        <w:spacing w:before="153" w:after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042</w:t>
      </w:r>
      <w:r>
        <w:rPr>
          <w:rFonts w:ascii="Helvetica" w:hAnsi="Helvetica"/>
          <w:color w:val="000000"/>
          <w:sz w:val="33"/>
          <w:szCs w:val="33"/>
        </w:rPr>
        <w:t>：</w:t>
      </w:r>
    </w:p>
    <w:p w:rsidR="00F428D2" w:rsidRDefault="00F428D2" w:rsidP="00F428D2">
      <w:pPr>
        <w:pStyle w:val="2"/>
        <w:shd w:val="clear" w:color="auto" w:fill="FFFFFF"/>
        <w:spacing w:before="153" w:after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假设你有一个数组，其中第</w:t>
      </w:r>
      <w:proofErr w:type="spellStart"/>
      <w:r>
        <w:rPr>
          <w:rFonts w:ascii="Helvetica" w:hAnsi="Helvetica"/>
          <w:color w:val="000000"/>
          <w:sz w:val="33"/>
          <w:szCs w:val="33"/>
        </w:rPr>
        <w:t>i</w:t>
      </w:r>
      <w:proofErr w:type="spellEnd"/>
      <w:r>
        <w:rPr>
          <w:rFonts w:ascii="Helvetica" w:hAnsi="Helvetica"/>
          <w:color w:val="000000"/>
          <w:sz w:val="33"/>
          <w:szCs w:val="33"/>
        </w:rPr>
        <w:t xml:space="preserve"> </w:t>
      </w:r>
      <w:proofErr w:type="gramStart"/>
      <w:r>
        <w:rPr>
          <w:rFonts w:ascii="Helvetica" w:hAnsi="Helvetica"/>
          <w:color w:val="000000"/>
          <w:sz w:val="33"/>
          <w:szCs w:val="33"/>
        </w:rPr>
        <w:t>个</w:t>
      </w:r>
      <w:proofErr w:type="gramEnd"/>
      <w:r>
        <w:rPr>
          <w:rFonts w:ascii="Helvetica" w:hAnsi="Helvetica"/>
          <w:color w:val="000000"/>
          <w:sz w:val="33"/>
          <w:szCs w:val="33"/>
        </w:rPr>
        <w:t>元素是第</w:t>
      </w:r>
      <w:proofErr w:type="spellStart"/>
      <w:r>
        <w:rPr>
          <w:rFonts w:ascii="Helvetica" w:hAnsi="Helvetica"/>
          <w:color w:val="000000"/>
          <w:sz w:val="33"/>
          <w:szCs w:val="33"/>
        </w:rPr>
        <w:t>i</w:t>
      </w:r>
      <w:proofErr w:type="spellEnd"/>
      <w:r>
        <w:rPr>
          <w:rFonts w:ascii="Helvetica" w:hAnsi="Helvetica"/>
          <w:color w:val="000000"/>
          <w:sz w:val="33"/>
          <w:szCs w:val="33"/>
        </w:rPr>
        <w:t>天给定股票的价格。如果您只能完成最多一笔交易（即买入和卖出一股股票），则设计一个算法来找到最大的利润。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</w:t>
      </w:r>
      <w:r w:rsidR="00473E99">
        <w:rPr>
          <w:rFonts w:hint="eastAsia"/>
        </w:rPr>
        <w:t>控制语句</w:t>
      </w:r>
      <w:r>
        <w:rPr>
          <w:rFonts w:hint="eastAsia"/>
        </w:rPr>
        <w:t>、</w:t>
      </w:r>
      <w:r w:rsidR="00996ABC">
        <w:rPr>
          <w:rFonts w:hint="eastAsia"/>
        </w:rPr>
        <w:t>数组</w:t>
      </w:r>
      <w:r w:rsidR="007045AE">
        <w:rPr>
          <w:rFonts w:hint="eastAsia"/>
        </w:rPr>
        <w:t>运算</w:t>
      </w:r>
      <w:r w:rsidR="00473E99">
        <w:rPr>
          <w:rFonts w:hint="eastAsia"/>
        </w:rPr>
        <w:t>、</w:t>
      </w:r>
    </w:p>
    <w:p w:rsidR="00F428D2" w:rsidRPr="00D23A8E" w:rsidRDefault="00473E99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CBD1FFE" wp14:editId="1E810BEC">
                <wp:simplePos x="0" y="0"/>
                <wp:positionH relativeFrom="column">
                  <wp:posOffset>1465287</wp:posOffset>
                </wp:positionH>
                <wp:positionV relativeFrom="paragraph">
                  <wp:posOffset>148102</wp:posOffset>
                </wp:positionV>
                <wp:extent cx="144780" cy="129540"/>
                <wp:effectExtent l="38100" t="38100" r="45720" b="41910"/>
                <wp:wrapNone/>
                <wp:docPr id="224" name="星形: 五角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2EDBC" id="星形: 五角 224" o:spid="_x0000_s1026" style="position:absolute;left:0;text-align:left;margin-left:115.4pt;margin-top:11.65pt;width:11.4pt;height:10.2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7C26066" wp14:editId="26F924E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217" name="星形: 五角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C0C81" id="星形: 五角 217" o:spid="_x0000_s1026" style="position:absolute;left:0;text-align:left;margin-left:74.75pt;margin-top:10.9pt;width:11.4pt;height:10.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7j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GhhO46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F09E226" wp14:editId="7935AE08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218" name="星形: 五角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B5EEC" id="星形: 五角 218" o:spid="_x0000_s1026" style="position:absolute;left:0;text-align:left;margin-left:98pt;margin-top:10.9pt;width:11.4pt;height:10.2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a7qA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HFqhruoAgAAtw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B626E22" wp14:editId="2A27C055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219" name="星形: 五角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ED9E8" id="星形: 五角 219" o:spid="_x0000_s1026" style="position:absolute;left:0;text-align:left;margin-left:51pt;margin-top:11.35pt;width:11.4pt;height:10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RKqQ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xVMESq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F428D2" w:rsidRDefault="00F428D2" w:rsidP="00CD15E3"/>
    <w:p w:rsidR="00F428D2" w:rsidRDefault="00F428D2" w:rsidP="00CD15E3"/>
    <w:p w:rsidR="00F428D2" w:rsidRDefault="00F428D2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043</w:t>
      </w:r>
      <w:r>
        <w:rPr>
          <w:rFonts w:ascii="Helvetica" w:hAnsi="Helvetica"/>
          <w:color w:val="000000"/>
          <w:sz w:val="33"/>
          <w:szCs w:val="33"/>
        </w:rPr>
        <w:t>：给定一个非负整数列表，排列它们，使它们形成最大的数目。例如，给定</w:t>
      </w:r>
      <w:r>
        <w:rPr>
          <w:rFonts w:ascii="Helvetica" w:hAnsi="Helvetica"/>
          <w:color w:val="000000"/>
          <w:sz w:val="33"/>
          <w:szCs w:val="33"/>
        </w:rPr>
        <w:t>[3, 30, 34, 5, 9]</w:t>
      </w:r>
      <w:r>
        <w:rPr>
          <w:rFonts w:ascii="Helvetica" w:hAnsi="Helvetica"/>
          <w:color w:val="000000"/>
          <w:sz w:val="33"/>
          <w:szCs w:val="33"/>
        </w:rPr>
        <w:t>，最大的形成数量是</w:t>
      </w:r>
      <w:r>
        <w:rPr>
          <w:rFonts w:ascii="Helvetica" w:hAnsi="Helvetica"/>
          <w:color w:val="000000"/>
          <w:sz w:val="33"/>
          <w:szCs w:val="33"/>
        </w:rPr>
        <w:t>9534330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73E99">
        <w:rPr>
          <w:rFonts w:hint="eastAsia"/>
        </w:rPr>
        <w:t>列表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7C26066" wp14:editId="26F924E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220" name="星形: 五角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D322B" id="星形: 五角 220" o:spid="_x0000_s1026" style="position:absolute;left:0;text-align:left;margin-left:74.75pt;margin-top:10.9pt;width:11.4pt;height:10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F09E226" wp14:editId="7935AE08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221" name="星形: 五角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4410" id="星形: 五角 221" o:spid="_x0000_s1026" style="position:absolute;left:0;text-align:left;margin-left:98pt;margin-top:10.9pt;width:11.4pt;height:10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DUn6Yl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B626E22" wp14:editId="2A27C055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222" name="星形: 五角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0EDE3" id="星形: 五角 222" o:spid="_x0000_s1026" style="position:absolute;left:0;text-align:left;margin-left:51pt;margin-top:11.35pt;width:11.4pt;height:10.2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SdNR7K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F428D2" w:rsidRPr="00F428D2" w:rsidRDefault="00F428D2" w:rsidP="00CD15E3">
      <w:pPr>
        <w:rPr>
          <w:rFonts w:hint="eastAsia"/>
        </w:rPr>
      </w:pPr>
    </w:p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044</w:t>
      </w:r>
      <w:r>
        <w:rPr>
          <w:rFonts w:ascii="Helvetica" w:hAnsi="Helvetica"/>
          <w:color w:val="000000"/>
          <w:sz w:val="33"/>
          <w:szCs w:val="33"/>
        </w:rPr>
        <w:t>：两个</w:t>
      </w:r>
      <w:r>
        <w:rPr>
          <w:rFonts w:ascii="Helvetica" w:hAnsi="Helvetica"/>
          <w:color w:val="000000"/>
          <w:sz w:val="33"/>
          <w:szCs w:val="33"/>
        </w:rPr>
        <w:t>3*3</w:t>
      </w:r>
      <w:r>
        <w:rPr>
          <w:rFonts w:ascii="Helvetica" w:hAnsi="Helvetica"/>
          <w:color w:val="000000"/>
          <w:sz w:val="33"/>
          <w:szCs w:val="33"/>
        </w:rPr>
        <w:t>的矩阵，实现其对应位置的数据相加，并返回一个新矩阵：</w:t>
      </w:r>
      <w:hyperlink r:id="rId10" w:anchor="%E9%A2%98%E7%9B%AE044%EF%BC%9A%E4%B8%A4%E4%B8%AA3*3%E7%9A%84%E7%9F%A9%E9%98%B5%EF%BC%8C%E5%AE%9E%E7%8E%B0%E5%85%B6%E5%AF%B9%E5%BA%94%E4%BD%8D%E7%BD%AE%E7%9A%84%E6%95%B0%E6%8D%AE%E7%9B%B8%E5%8A%A0%EF%BC%8C%E5%B9%B6%E8%BF%94%E5%9B%9E%E4%B8%80%E4%B8%AA%E6%96%B0%E7%9F%A9%E9%98%B5%EF%BC%9A" w:history="1">
        <w:r>
          <w:rPr>
            <w:rStyle w:val="a6"/>
            <w:rFonts w:ascii="Helvetica" w:hAnsi="Helvetica"/>
            <w:color w:val="23527C"/>
            <w:sz w:val="33"/>
            <w:szCs w:val="33"/>
          </w:rPr>
          <w:t>¶</w:t>
        </w:r>
      </w:hyperlink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996ABC">
        <w:rPr>
          <w:rFonts w:hint="eastAsia"/>
        </w:rPr>
        <w:t>数组计算</w:t>
      </w:r>
      <w:r w:rsidR="00473E99">
        <w:rPr>
          <w:rFonts w:hint="eastAsia"/>
        </w:rPr>
        <w:t>、矩阵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60" name="星形: 五角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56E3E" id="星形: 五角 160" o:spid="_x0000_s1026" style="position:absolute;left:0;text-align:left;margin-left:74.75pt;margin-top:10.9pt;width:11.4pt;height:10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BJTLTqqAIAALc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61" name="星形: 五角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6C121" id="星形: 五角 161" o:spid="_x0000_s1026" style="position:absolute;left:0;text-align:left;margin-left:98pt;margin-top:10.9pt;width:11.4pt;height:10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D9dTYb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62" name="星形: 五角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FCCEA" id="星形: 五角 162" o:spid="_x0000_s1026" style="position:absolute;left:0;text-align:left;margin-left:51pt;margin-top:11.35pt;width:11.4pt;height:10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YDnB0q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>
      <w:pPr>
        <w:widowControl/>
        <w:jc w:val="left"/>
      </w:pPr>
      <w:r>
        <w:br w:type="page"/>
      </w:r>
    </w:p>
    <w:p w:rsidR="00CD15E3" w:rsidRDefault="00CD15E3" w:rsidP="00CD15E3">
      <w:pPr>
        <w:pStyle w:val="2"/>
        <w:shd w:val="clear" w:color="auto" w:fill="FFFFFF"/>
        <w:spacing w:before="153" w:after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045</w:t>
      </w:r>
      <w:r>
        <w:rPr>
          <w:rFonts w:ascii="Helvetica" w:hAnsi="Helvetica"/>
          <w:color w:val="000000"/>
          <w:sz w:val="33"/>
          <w:szCs w:val="33"/>
        </w:rPr>
        <w:t>：统计</w:t>
      </w:r>
      <w:r>
        <w:rPr>
          <w:rFonts w:ascii="Helvetica" w:hAnsi="Helvetica"/>
          <w:color w:val="000000"/>
          <w:sz w:val="33"/>
          <w:szCs w:val="33"/>
        </w:rPr>
        <w:t xml:space="preserve"> 1 </w:t>
      </w:r>
      <w:r>
        <w:rPr>
          <w:rFonts w:ascii="Helvetica" w:hAnsi="Helvetica"/>
          <w:color w:val="000000"/>
          <w:sz w:val="33"/>
          <w:szCs w:val="33"/>
        </w:rPr>
        <w:t>到</w:t>
      </w:r>
      <w:r>
        <w:rPr>
          <w:rFonts w:ascii="Helvetica" w:hAnsi="Helvetica"/>
          <w:color w:val="000000"/>
          <w:sz w:val="33"/>
          <w:szCs w:val="33"/>
        </w:rPr>
        <w:t xml:space="preserve"> 100 </w:t>
      </w:r>
      <w:r>
        <w:rPr>
          <w:rFonts w:ascii="Helvetica" w:hAnsi="Helvetica"/>
          <w:color w:val="000000"/>
          <w:sz w:val="33"/>
          <w:szCs w:val="33"/>
        </w:rPr>
        <w:t>之</w:t>
      </w:r>
      <w:proofErr w:type="gramStart"/>
      <w:r>
        <w:rPr>
          <w:rFonts w:ascii="Helvetica" w:hAnsi="Helvetica"/>
          <w:color w:val="000000"/>
          <w:sz w:val="33"/>
          <w:szCs w:val="33"/>
        </w:rPr>
        <w:t>和</w:t>
      </w:r>
      <w:proofErr w:type="gramEnd"/>
      <w:r>
        <w:rPr>
          <w:rFonts w:ascii="Helvetica" w:hAnsi="Helvetica"/>
          <w:color w:val="000000"/>
          <w:sz w:val="33"/>
          <w:szCs w:val="33"/>
        </w:rPr>
        <w:t>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</w:t>
      </w:r>
      <w:r w:rsidR="007045AE">
        <w:rPr>
          <w:rFonts w:hint="eastAsia"/>
        </w:rPr>
        <w:t>变量赋值（增量赋值）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63" name="星形: 五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B525A" id="星形: 五角 163" o:spid="_x0000_s1026" style="position:absolute;left:0;text-align:left;margin-left:74.75pt;margin-top:10.9pt;width:11.4pt;height:10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1ABDI6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65" name="星形: 五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69BA" id="星形: 五角 165" o:spid="_x0000_s1026" style="position:absolute;left:0;text-align:left;margin-left:51pt;margin-top:11.35pt;width:11.4pt;height:10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r5/ca6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046</w:t>
      </w:r>
      <w:r>
        <w:rPr>
          <w:rFonts w:ascii="Helvetica" w:hAnsi="Helvetica"/>
          <w:color w:val="000000"/>
          <w:sz w:val="33"/>
          <w:szCs w:val="33"/>
        </w:rPr>
        <w:t>：求输入数字的平方，如果平方运算后小于</w:t>
      </w:r>
      <w:r>
        <w:rPr>
          <w:rFonts w:ascii="Helvetica" w:hAnsi="Helvetica"/>
          <w:color w:val="000000"/>
          <w:sz w:val="33"/>
          <w:szCs w:val="33"/>
        </w:rPr>
        <w:t xml:space="preserve"> 50 </w:t>
      </w:r>
      <w:r>
        <w:rPr>
          <w:rFonts w:ascii="Helvetica" w:hAnsi="Helvetica"/>
          <w:color w:val="000000"/>
          <w:sz w:val="33"/>
          <w:szCs w:val="33"/>
        </w:rPr>
        <w:t>则退出。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</w:t>
      </w:r>
      <w:r w:rsidR="00473E99">
        <w:rPr>
          <w:rFonts w:hint="eastAsia"/>
        </w:rPr>
        <w:t>、控制语句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66" name="星形: 五角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2438E" id="星形: 五角 166" o:spid="_x0000_s1026" style="position:absolute;left:0;text-align:left;margin-left:74.75pt;margin-top:10.9pt;width:11.4pt;height:10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MtMroq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67" name="星形: 五角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37468" id="星形: 五角 167" o:spid="_x0000_s1026" style="position:absolute;left:0;text-align:left;margin-left:98pt;margin-top:10.9pt;width:11.4pt;height:10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CG6qlT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68" name="星形: 五角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A2DDD" id="星形: 五角 168" o:spid="_x0000_s1026" style="position:absolute;left:0;text-align:left;margin-left:51pt;margin-top:11.35pt;width:11.4pt;height:10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7ZhhC6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047</w:t>
      </w:r>
      <w:r>
        <w:rPr>
          <w:rFonts w:ascii="Helvetica" w:hAnsi="Helvetica"/>
          <w:color w:val="000000"/>
          <w:sz w:val="33"/>
          <w:szCs w:val="33"/>
        </w:rPr>
        <w:t>：给定一个数字字符串，返回数字可能表示的所有可能的字母组合。数字到字母的映射（就像电话按钮一样）在下面给出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73E99">
        <w:rPr>
          <w:rFonts w:hint="eastAsia"/>
        </w:rPr>
        <w:t>映射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69" name="星形: 五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A7BDB" id="星形: 五角 169" o:spid="_x0000_s1026" style="position:absolute;left:0;text-align:left;margin-left:74.75pt;margin-top:10.9pt;width:11.4pt;height:10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WaHj+q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70" name="星形: 五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13E68" id="星形: 五角 170" o:spid="_x0000_s1026" style="position:absolute;left:0;text-align:left;margin-left:98pt;margin-top:10.9pt;width:11.4pt;height:10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OW5SSaoAgAAtw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71" name="星形: 五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19EBC" id="星形: 五角 171" o:spid="_x0000_s1026" style="position:absolute;left:0;text-align:left;margin-left:51pt;margin-top:11.35pt;width:11.4pt;height:10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UYDL16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048</w:t>
      </w:r>
      <w:r>
        <w:rPr>
          <w:rFonts w:ascii="Helvetica" w:hAnsi="Helvetica"/>
          <w:color w:val="000000"/>
          <w:sz w:val="33"/>
          <w:szCs w:val="33"/>
        </w:rPr>
        <w:t>：你正在爬楼梯的情况。需要</w:t>
      </w:r>
      <w:r>
        <w:rPr>
          <w:rFonts w:ascii="Helvetica" w:hAnsi="Helvetica"/>
          <w:color w:val="000000"/>
          <w:sz w:val="33"/>
          <w:szCs w:val="33"/>
        </w:rPr>
        <w:t>n</w:t>
      </w:r>
      <w:proofErr w:type="gramStart"/>
      <w:r>
        <w:rPr>
          <w:rFonts w:ascii="Helvetica" w:hAnsi="Helvetica"/>
          <w:color w:val="000000"/>
          <w:sz w:val="33"/>
          <w:szCs w:val="33"/>
        </w:rPr>
        <w:t>个</w:t>
      </w:r>
      <w:proofErr w:type="gramEnd"/>
      <w:r>
        <w:rPr>
          <w:rFonts w:ascii="Helvetica" w:hAnsi="Helvetica"/>
          <w:color w:val="000000"/>
          <w:sz w:val="33"/>
          <w:szCs w:val="33"/>
        </w:rPr>
        <w:t>步骤才能到达顶端。每次你可以爬上</w:t>
      </w:r>
      <w:r>
        <w:rPr>
          <w:rFonts w:ascii="Helvetica" w:hAnsi="Helvetica"/>
          <w:color w:val="000000"/>
          <w:sz w:val="33"/>
          <w:szCs w:val="33"/>
        </w:rPr>
        <w:t>1</w:t>
      </w:r>
      <w:r>
        <w:rPr>
          <w:rFonts w:ascii="Helvetica" w:hAnsi="Helvetica"/>
          <w:color w:val="000000"/>
          <w:sz w:val="33"/>
          <w:szCs w:val="33"/>
        </w:rPr>
        <w:t>或</w:t>
      </w:r>
      <w:r>
        <w:rPr>
          <w:rFonts w:ascii="Helvetica" w:hAnsi="Helvetica"/>
          <w:color w:val="000000"/>
          <w:sz w:val="33"/>
          <w:szCs w:val="33"/>
        </w:rPr>
        <w:t>2</w:t>
      </w:r>
      <w:r>
        <w:rPr>
          <w:rFonts w:ascii="Helvetica" w:hAnsi="Helvetica"/>
          <w:color w:val="000000"/>
          <w:sz w:val="33"/>
          <w:szCs w:val="33"/>
        </w:rPr>
        <w:t>步。有多少种不同的方法可以爬到顶端？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</w:p>
    <w:p w:rsidR="00F428D2" w:rsidRPr="00D23A8E" w:rsidRDefault="002B50FE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0DAAA40" wp14:editId="2FC20A41">
                <wp:simplePos x="0" y="0"/>
                <wp:positionH relativeFrom="column">
                  <wp:posOffset>1494252</wp:posOffset>
                </wp:positionH>
                <wp:positionV relativeFrom="paragraph">
                  <wp:posOffset>141996</wp:posOffset>
                </wp:positionV>
                <wp:extent cx="144780" cy="129540"/>
                <wp:effectExtent l="38100" t="38100" r="45720" b="41910"/>
                <wp:wrapNone/>
                <wp:docPr id="259" name="星形: 五角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5CA90" id="星形: 五角 259" o:spid="_x0000_s1026" style="position:absolute;left:0;text-align:left;margin-left:117.65pt;margin-top:11.2pt;width:11.4pt;height:10.2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RHP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72" name="星形: 五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5BB60" id="星形: 五角 172" o:spid="_x0000_s1026" style="position:absolute;left:0;text-align:left;margin-left:74.75pt;margin-top:10.9pt;width:11.4pt;height:10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weqQ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zMw8Hq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73" name="星形: 五角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8253A" id="星形: 五角 173" o:spid="_x0000_s1026" style="position:absolute;left:0;text-align:left;margin-left:98pt;margin-top:10.9pt;width:11.4pt;height:10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B49b7v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74" name="星形: 五角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6D9C3" id="星形: 五角 174" o:spid="_x0000_s1026" style="position:absolute;left:0;text-align:left;margin-left:51pt;margin-top:11.35pt;width:11.4pt;height:10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6NW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t1OjVq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049</w:t>
      </w:r>
      <w:r>
        <w:rPr>
          <w:rFonts w:ascii="Helvetica" w:hAnsi="Helvetica"/>
          <w:color w:val="000000"/>
          <w:sz w:val="33"/>
          <w:szCs w:val="33"/>
        </w:rPr>
        <w:t>：使用</w:t>
      </w:r>
      <w:r>
        <w:rPr>
          <w:rFonts w:ascii="Helvetica" w:hAnsi="Helvetica"/>
          <w:color w:val="000000"/>
          <w:sz w:val="33"/>
          <w:szCs w:val="33"/>
        </w:rPr>
        <w:t>lambda</w:t>
      </w:r>
      <w:r>
        <w:rPr>
          <w:rFonts w:ascii="Helvetica" w:hAnsi="Helvetica"/>
          <w:color w:val="000000"/>
          <w:sz w:val="33"/>
          <w:szCs w:val="33"/>
        </w:rPr>
        <w:t>来创建匿名函数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73E99">
        <w:rPr>
          <w:rFonts w:hint="eastAsia"/>
        </w:rPr>
        <w:t>lambda</w:t>
      </w:r>
      <w:r w:rsidR="00473E99">
        <w:rPr>
          <w:rFonts w:hint="eastAsia"/>
        </w:rPr>
        <w:t>函数使用</w:t>
      </w:r>
    </w:p>
    <w:p w:rsidR="00F428D2" w:rsidRPr="00D23A8E" w:rsidRDefault="002B50FE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0DAAA40" wp14:editId="2FC20A41">
                <wp:simplePos x="0" y="0"/>
                <wp:positionH relativeFrom="column">
                  <wp:posOffset>1488733</wp:posOffset>
                </wp:positionH>
                <wp:positionV relativeFrom="paragraph">
                  <wp:posOffset>145562</wp:posOffset>
                </wp:positionV>
                <wp:extent cx="144780" cy="129540"/>
                <wp:effectExtent l="38100" t="38100" r="45720" b="41910"/>
                <wp:wrapNone/>
                <wp:docPr id="260" name="星形: 五角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402C0" id="星形: 五角 260" o:spid="_x0000_s1026" style="position:absolute;left:0;text-align:left;margin-left:117.2pt;margin-top:11.45pt;width:11.4pt;height:10.2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75" name="星形: 五角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89614" id="星形: 五角 175" o:spid="_x0000_s1026" style="position:absolute;left:0;text-align:left;margin-left:74.75pt;margin-top:10.9pt;width:11.4pt;height:10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Gn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A2ohp6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76" name="星形: 五角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A5374" id="星形: 五角 176" o:spid="_x0000_s1026" style="position:absolute;left:0;text-align:left;margin-left:98pt;margin-top:10.9pt;width:11.4pt;height:10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CeJtZu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77" name="星形: 五角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F562A" id="星形: 五角 177" o:spid="_x0000_s1026" style="position:absolute;left:0;text-align:left;margin-left:51pt;margin-top:11.35pt;width:11.4pt;height:10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Kh9Un6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050</w:t>
      </w:r>
      <w:r>
        <w:rPr>
          <w:rFonts w:ascii="Helvetica" w:hAnsi="Helvetica"/>
          <w:color w:val="000000"/>
          <w:sz w:val="33"/>
          <w:szCs w:val="33"/>
        </w:rPr>
        <w:t>：计算字符串长度。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73E99">
        <w:rPr>
          <w:rFonts w:hint="eastAsia"/>
        </w:rPr>
        <w:t>字符串（数据类型）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78" name="星形: 五角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F54A2" id="星形: 五角 178" o:spid="_x0000_s1026" style="position:absolute;left:0;text-align:left;margin-left:74.75pt;margin-top:10.9pt;width:11.4pt;height:10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zHqA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BBbZzHqAIAALc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80" name="星形: 五角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C3CF3" id="星形: 五角 180" o:spid="_x0000_s1026" style="position:absolute;left:0;text-align:left;margin-left:51pt;margin-top:11.35pt;width:11.4pt;height:10.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pacing w:before="153" w:after="0" w:line="415" w:lineRule="auto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lastRenderedPageBreak/>
        <w:t>题目</w:t>
      </w:r>
      <w:r>
        <w:rPr>
          <w:rFonts w:ascii="inherit" w:hAnsi="inherit"/>
          <w:color w:val="000000"/>
          <w:sz w:val="33"/>
          <w:szCs w:val="33"/>
        </w:rPr>
        <w:t>051</w:t>
      </w:r>
      <w:r>
        <w:rPr>
          <w:rFonts w:ascii="inherit" w:hAnsi="inherit"/>
          <w:color w:val="000000"/>
          <w:sz w:val="33"/>
          <w:szCs w:val="33"/>
        </w:rPr>
        <w:t>：打印出杨辉三角形（要求打印出</w:t>
      </w:r>
      <w:r>
        <w:rPr>
          <w:rFonts w:ascii="inherit" w:hAnsi="inherit"/>
          <w:color w:val="000000"/>
          <w:sz w:val="33"/>
          <w:szCs w:val="33"/>
        </w:rPr>
        <w:t>10</w:t>
      </w:r>
      <w:r>
        <w:rPr>
          <w:rFonts w:ascii="inherit" w:hAnsi="inherit"/>
          <w:color w:val="000000"/>
          <w:sz w:val="33"/>
          <w:szCs w:val="33"/>
        </w:rPr>
        <w:t>行如下图）。</w:t>
      </w:r>
    </w:p>
    <w:p w:rsidR="00CD15E3" w:rsidRDefault="00CD15E3" w:rsidP="00CD15E3">
      <w:r>
        <w:t xml:space="preserve">1 </w:t>
      </w:r>
    </w:p>
    <w:p w:rsidR="00CD15E3" w:rsidRDefault="00CD15E3" w:rsidP="00CD15E3">
      <w:r>
        <w:t xml:space="preserve">1 1 </w:t>
      </w:r>
    </w:p>
    <w:p w:rsidR="00CD15E3" w:rsidRDefault="00CD15E3" w:rsidP="00CD15E3">
      <w:r>
        <w:t xml:space="preserve">1 2 1 </w:t>
      </w:r>
    </w:p>
    <w:p w:rsidR="00CD15E3" w:rsidRDefault="00CD15E3" w:rsidP="00CD15E3">
      <w:r>
        <w:t xml:space="preserve">1 3 3 1 </w:t>
      </w:r>
    </w:p>
    <w:p w:rsidR="00CD15E3" w:rsidRDefault="00CD15E3" w:rsidP="00CD15E3">
      <w:r>
        <w:t xml:space="preserve">1 4 6 4 1 </w:t>
      </w:r>
    </w:p>
    <w:p w:rsidR="00CD15E3" w:rsidRDefault="00CD15E3" w:rsidP="00CD15E3">
      <w:r>
        <w:t xml:space="preserve">1 5 10 10 5 1 </w:t>
      </w:r>
    </w:p>
    <w:p w:rsidR="00CD15E3" w:rsidRDefault="00CD15E3" w:rsidP="00CD15E3">
      <w:r>
        <w:t xml:space="preserve">1 6 15 20 15 6 1 </w:t>
      </w:r>
    </w:p>
    <w:p w:rsidR="00CD15E3" w:rsidRDefault="00CD15E3" w:rsidP="00CD15E3">
      <w:r>
        <w:t xml:space="preserve">1 7 21 35 35 21 7 1 </w:t>
      </w:r>
    </w:p>
    <w:p w:rsidR="00CD15E3" w:rsidRDefault="00CD15E3" w:rsidP="00CD15E3">
      <w:r>
        <w:t xml:space="preserve">1 8 28 56 70 56 28 8 1 </w:t>
      </w:r>
    </w:p>
    <w:p w:rsidR="00CD15E3" w:rsidRDefault="00CD15E3" w:rsidP="00CD15E3">
      <w:r>
        <w:t>1 9 36 84 126 126 84 36 9 1</w:t>
      </w:r>
    </w:p>
    <w:p w:rsidR="00CD15E3" w:rsidRDefault="00CD15E3" w:rsidP="00CD15E3">
      <w:r>
        <w:t>'''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73E99">
        <w:rPr>
          <w:rFonts w:hint="eastAsia"/>
        </w:rPr>
        <w:t>数据结构</w:t>
      </w:r>
      <w:r w:rsidR="002B50FE">
        <w:rPr>
          <w:rFonts w:hint="eastAsia"/>
        </w:rPr>
        <w:t>、迭代器</w:t>
      </w:r>
      <w:r w:rsidR="002B50FE">
        <w:rPr>
          <w:rFonts w:hint="eastAsia"/>
        </w:rPr>
        <w:t>&amp;</w:t>
      </w:r>
      <w:r w:rsidR="002B50FE">
        <w:rPr>
          <w:rFonts w:hint="eastAsia"/>
        </w:rPr>
        <w:t>生成器</w:t>
      </w:r>
    </w:p>
    <w:p w:rsidR="00F428D2" w:rsidRPr="00D23A8E" w:rsidRDefault="002B50FE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760748B" wp14:editId="3A63C560">
                <wp:simplePos x="0" y="0"/>
                <wp:positionH relativeFrom="column">
                  <wp:posOffset>1518041</wp:posOffset>
                </wp:positionH>
                <wp:positionV relativeFrom="paragraph">
                  <wp:posOffset>140970</wp:posOffset>
                </wp:positionV>
                <wp:extent cx="144780" cy="129540"/>
                <wp:effectExtent l="38100" t="38100" r="45720" b="41910"/>
                <wp:wrapNone/>
                <wp:docPr id="261" name="星形: 五角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18ECD" id="星形: 五角 261" o:spid="_x0000_s1026" style="position:absolute;left:0;text-align:left;margin-left:119.55pt;margin-top:11.1pt;width:11.4pt;height:10.2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81" name="星形: 五角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F7031" id="星形: 五角 181" o:spid="_x0000_s1026" style="position:absolute;left:0;text-align:left;margin-left:74.75pt;margin-top:10.9pt;width:11.4pt;height:10.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8/DzDa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82" name="星形: 五角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FE9C" id="星形: 五角 182" o:spid="_x0000_s1026" style="position:absolute;left:0;text-align:left;margin-left:98pt;margin-top:10.9pt;width:11.4pt;height:10.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TEqQ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BuvATE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83" name="星形: 五角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78B2F" id="星形: 五角 183" o:spid="_x0000_s1026" style="position:absolute;left:0;text-align:left;margin-left:51pt;margin-top:11.35pt;width:11.4pt;height:10.2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2oWGNa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052</w:t>
      </w:r>
      <w:r>
        <w:rPr>
          <w:rFonts w:ascii="Helvetica" w:hAnsi="Helvetica"/>
          <w:color w:val="000000"/>
          <w:sz w:val="33"/>
          <w:szCs w:val="33"/>
        </w:rPr>
        <w:t>：有</w:t>
      </w:r>
      <w:r>
        <w:rPr>
          <w:rFonts w:ascii="Helvetica" w:hAnsi="Helvetica"/>
          <w:color w:val="000000"/>
          <w:sz w:val="33"/>
          <w:szCs w:val="33"/>
        </w:rPr>
        <w:t>n</w:t>
      </w:r>
      <w:r>
        <w:rPr>
          <w:rFonts w:ascii="Helvetica" w:hAnsi="Helvetica"/>
          <w:color w:val="000000"/>
          <w:sz w:val="33"/>
          <w:szCs w:val="33"/>
        </w:rPr>
        <w:t>个人围成一圈，顺序排号。从第一个人开始报数（从</w:t>
      </w:r>
      <w:r>
        <w:rPr>
          <w:rFonts w:ascii="Helvetica" w:hAnsi="Helvetica"/>
          <w:color w:val="000000"/>
          <w:sz w:val="33"/>
          <w:szCs w:val="33"/>
        </w:rPr>
        <w:t>1</w:t>
      </w:r>
      <w:r>
        <w:rPr>
          <w:rFonts w:ascii="Helvetica" w:hAnsi="Helvetica"/>
          <w:color w:val="000000"/>
          <w:sz w:val="33"/>
          <w:szCs w:val="33"/>
        </w:rPr>
        <w:t>到</w:t>
      </w:r>
      <w:r>
        <w:rPr>
          <w:rFonts w:ascii="Helvetica" w:hAnsi="Helvetica"/>
          <w:color w:val="000000"/>
          <w:sz w:val="33"/>
          <w:szCs w:val="33"/>
        </w:rPr>
        <w:t>3</w:t>
      </w:r>
      <w:r>
        <w:rPr>
          <w:rFonts w:ascii="Helvetica" w:hAnsi="Helvetica"/>
          <w:color w:val="000000"/>
          <w:sz w:val="33"/>
          <w:szCs w:val="33"/>
        </w:rPr>
        <w:t>报数），凡报到</w:t>
      </w:r>
      <w:r>
        <w:rPr>
          <w:rFonts w:ascii="Helvetica" w:hAnsi="Helvetica"/>
          <w:color w:val="000000"/>
          <w:sz w:val="33"/>
          <w:szCs w:val="33"/>
        </w:rPr>
        <w:t>3</w:t>
      </w:r>
      <w:r>
        <w:rPr>
          <w:rFonts w:ascii="Helvetica" w:hAnsi="Helvetica"/>
          <w:color w:val="000000"/>
          <w:sz w:val="33"/>
          <w:szCs w:val="33"/>
        </w:rPr>
        <w:t>的人退出圈子，问最后留下的是原来第几号的那位。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73E99">
        <w:rPr>
          <w:rFonts w:hint="eastAsia"/>
        </w:rPr>
        <w:t>列表、索引（是否需要考虑）</w:t>
      </w:r>
    </w:p>
    <w:p w:rsidR="00F428D2" w:rsidRPr="00D23A8E" w:rsidRDefault="002B50FE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760748B" wp14:editId="3A63C560">
                <wp:simplePos x="0" y="0"/>
                <wp:positionH relativeFrom="column">
                  <wp:posOffset>1494594</wp:posOffset>
                </wp:positionH>
                <wp:positionV relativeFrom="paragraph">
                  <wp:posOffset>144292</wp:posOffset>
                </wp:positionV>
                <wp:extent cx="144780" cy="129540"/>
                <wp:effectExtent l="38100" t="38100" r="45720" b="41910"/>
                <wp:wrapNone/>
                <wp:docPr id="262" name="星形: 五角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9AFB4" id="星形: 五角 262" o:spid="_x0000_s1026" style="position:absolute;left:0;text-align:left;margin-left:117.7pt;margin-top:11.35pt;width:11.4pt;height:10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84" name="星形: 五角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471F1" id="星形: 五角 184" o:spid="_x0000_s1026" style="position:absolute;left:0;text-align:left;margin-left:74.75pt;margin-top:10.9pt;width:11.4pt;height:10.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uM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FSObjK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85" name="星形: 五角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8BBD3" id="星形: 五角 185" o:spid="_x0000_s1026" style="position:absolute;left:0;text-align:left;margin-left:98pt;margin-top:10.9pt;width:11.4pt;height:10.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l9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ChGhl9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86" name="星形: 五角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FA432" id="星形: 五角 186" o:spid="_x0000_s1026" style="position:absolute;left:0;text-align:left;margin-left:51pt;margin-top:11.35pt;width:11.4pt;height:10.2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PFbutK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CD15E3" w:rsidRPr="00F428D2" w:rsidRDefault="00CD15E3" w:rsidP="00CD15E3"/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053</w:t>
      </w:r>
      <w:r>
        <w:rPr>
          <w:rFonts w:ascii="Helvetica" w:hAnsi="Helvetica"/>
          <w:color w:val="000000"/>
          <w:sz w:val="33"/>
          <w:szCs w:val="33"/>
        </w:rPr>
        <w:t>：编写</w:t>
      </w:r>
      <w:r>
        <w:rPr>
          <w:rFonts w:ascii="Helvetica" w:hAnsi="Helvetica"/>
          <w:color w:val="000000"/>
          <w:sz w:val="33"/>
          <w:szCs w:val="33"/>
        </w:rPr>
        <w:t>input()</w:t>
      </w:r>
      <w:r>
        <w:rPr>
          <w:rFonts w:ascii="Helvetica" w:hAnsi="Helvetica"/>
          <w:color w:val="000000"/>
          <w:sz w:val="33"/>
          <w:szCs w:val="33"/>
        </w:rPr>
        <w:t>和</w:t>
      </w:r>
      <w:r>
        <w:rPr>
          <w:rFonts w:ascii="Helvetica" w:hAnsi="Helvetica"/>
          <w:color w:val="000000"/>
          <w:sz w:val="33"/>
          <w:szCs w:val="33"/>
        </w:rPr>
        <w:t>output()</w:t>
      </w:r>
      <w:r>
        <w:rPr>
          <w:rFonts w:ascii="Helvetica" w:hAnsi="Helvetica"/>
          <w:color w:val="000000"/>
          <w:sz w:val="33"/>
          <w:szCs w:val="33"/>
        </w:rPr>
        <w:t>函数输入，输出</w:t>
      </w:r>
      <w:r>
        <w:rPr>
          <w:rFonts w:ascii="Helvetica" w:hAnsi="Helvetica"/>
          <w:color w:val="000000"/>
          <w:sz w:val="33"/>
          <w:szCs w:val="33"/>
        </w:rPr>
        <w:t>5</w:t>
      </w:r>
      <w:r>
        <w:rPr>
          <w:rFonts w:ascii="Helvetica" w:hAnsi="Helvetica"/>
          <w:color w:val="000000"/>
          <w:sz w:val="33"/>
          <w:szCs w:val="33"/>
        </w:rPr>
        <w:t>个学生的数据记录。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73E99">
        <w:rPr>
          <w:rFonts w:hint="eastAsia"/>
        </w:rPr>
        <w:t>输入</w:t>
      </w:r>
      <w:r w:rsidR="00473E99">
        <w:rPr>
          <w:rFonts w:hint="eastAsia"/>
        </w:rPr>
        <w:t>&amp;</w:t>
      </w:r>
      <w:r w:rsidR="00473E99">
        <w:rPr>
          <w:rFonts w:hint="eastAsia"/>
        </w:rPr>
        <w:t>输出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87" name="星形: 五角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A65EF" id="星形: 五角 187" o:spid="_x0000_s1026" style="position:absolute;left:0;text-align:left;margin-left:74.75pt;margin-top:10.9pt;width:11.4pt;height:10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2xF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iG9sRa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88" name="星形: 五角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D86ED" id="星形: 五角 188" o:spid="_x0000_s1026" style="position:absolute;left:0;text-align:left;margin-left:98pt;margin-top:10.9pt;width:11.4pt;height:10.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QdqA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89" name="星形: 五角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7C658" id="星形: 五角 189" o:spid="_x0000_s1026" style="position:absolute;left:0;text-align:left;margin-left:51pt;margin-top:11.35pt;width:11.4pt;height:10.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VyQm7K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hd w:val="clear" w:color="auto" w:fill="FFFFFF"/>
        <w:spacing w:before="153" w:after="0" w:line="415" w:lineRule="auto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题目</w:t>
      </w:r>
      <w:r>
        <w:rPr>
          <w:rFonts w:ascii="Helvetica" w:hAnsi="Helvetica"/>
          <w:color w:val="000000"/>
          <w:sz w:val="33"/>
          <w:szCs w:val="33"/>
        </w:rPr>
        <w:t>054</w:t>
      </w:r>
      <w:r>
        <w:rPr>
          <w:rFonts w:ascii="Helvetica" w:hAnsi="Helvetica"/>
          <w:color w:val="000000"/>
          <w:sz w:val="33"/>
          <w:szCs w:val="33"/>
        </w:rPr>
        <w:t>：找到年龄最大的人，并输出。</w:t>
      </w:r>
    </w:p>
    <w:p w:rsidR="00CD15E3" w:rsidRDefault="00CD15E3" w:rsidP="00CD15E3">
      <w:r>
        <w:rPr>
          <w:rFonts w:ascii="Helvetica" w:hAnsi="Helvetica"/>
          <w:color w:val="000000"/>
          <w:szCs w:val="21"/>
          <w:shd w:val="clear" w:color="auto" w:fill="FFFFFF"/>
        </w:rPr>
        <w:t>person = {"li":18,"wang":50,"zhang":20,"sun":22}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73E99">
        <w:rPr>
          <w:rFonts w:hint="eastAsia"/>
        </w:rPr>
        <w:t>数据结构</w:t>
      </w:r>
      <w:r w:rsidR="002B50FE">
        <w:rPr>
          <w:rFonts w:hint="eastAsia"/>
        </w:rPr>
        <w:t>、字典</w:t>
      </w:r>
    </w:p>
    <w:p w:rsidR="00F428D2" w:rsidRPr="00D23A8E" w:rsidRDefault="00F428D2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90" name="星形: 五角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BA1A8" id="星形: 五角 190" o:spid="_x0000_s1026" style="position:absolute;left:0;text-align:left;margin-left:74.75pt;margin-top:10.9pt;width:11.4pt;height:10.2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91" name="星形: 五角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0DA5C" id="星形: 五角 191" o:spid="_x0000_s1026" style="position:absolute;left:0;text-align:left;margin-left:98pt;margin-top:10.9pt;width:11.4pt;height:10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BfBQ7B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92" name="星形: 五角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E2CC1" id="星形: 五角 192" o:spid="_x0000_s1026" style="position:absolute;left:0;text-align:left;margin-left:51pt;margin-top:11.35pt;width:11.4pt;height:10.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kI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wkn5CK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>
        <w:rPr>
          <w:rFonts w:hint="eastAsia"/>
        </w:rPr>
        <w:t>难度：</w:t>
      </w:r>
    </w:p>
    <w:p w:rsidR="00CD15E3" w:rsidRDefault="00CD15E3" w:rsidP="00CD15E3"/>
    <w:p w:rsidR="00CD15E3" w:rsidRDefault="00CD15E3" w:rsidP="00CD15E3"/>
    <w:p w:rsidR="00CD15E3" w:rsidRDefault="00CD15E3" w:rsidP="00473E99">
      <w:pPr>
        <w:pStyle w:val="2"/>
        <w:pageBreakBefore/>
        <w:spacing w:before="153" w:after="0" w:line="415" w:lineRule="auto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lastRenderedPageBreak/>
        <w:t>题目</w:t>
      </w:r>
      <w:r>
        <w:rPr>
          <w:rFonts w:ascii="inherit" w:hAnsi="inherit"/>
          <w:color w:val="000000"/>
          <w:sz w:val="33"/>
          <w:szCs w:val="33"/>
        </w:rPr>
        <w:t>055</w:t>
      </w:r>
      <w:r>
        <w:rPr>
          <w:rFonts w:ascii="inherit" w:hAnsi="inherit"/>
          <w:color w:val="000000"/>
          <w:sz w:val="33"/>
          <w:szCs w:val="33"/>
        </w:rPr>
        <w:t>：</w:t>
      </w:r>
    </w:p>
    <w:p w:rsidR="00CD15E3" w:rsidRDefault="00CD15E3" w:rsidP="00CD15E3">
      <w:pPr>
        <w:pStyle w:val="ab"/>
        <w:spacing w:before="240" w:beforeAutospacing="0" w:after="0" w:afterAutospacing="0"/>
        <w:rPr>
          <w:color w:val="000000"/>
        </w:rPr>
      </w:pPr>
      <w:r>
        <w:rPr>
          <w:color w:val="000000"/>
        </w:rPr>
        <w:t>海滩上有一堆桃子，五只猴子来分。 第一只猴子把这堆桃子平均分为五份，多了一个， 这只猴子把多的一个扔入海中，拿走了一份。 第二只猴子把剩下的桃子</w:t>
      </w:r>
      <w:proofErr w:type="gramStart"/>
      <w:r>
        <w:rPr>
          <w:color w:val="000000"/>
        </w:rPr>
        <w:t>又平均</w:t>
      </w:r>
      <w:proofErr w:type="gramEnd"/>
      <w:r>
        <w:rPr>
          <w:color w:val="000000"/>
        </w:rPr>
        <w:t>分成五份，又多了一个， 它同样把多的一个扔入海中，拿走了一份， 第三、第四、第五只猴子都是这样做的， 问海滩上原来最少有多少个桃子？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73E99">
        <w:rPr>
          <w:rFonts w:hint="eastAsia"/>
        </w:rPr>
        <w:t>迭代、</w:t>
      </w:r>
      <w:r w:rsidR="00473E99">
        <w:t>N</w:t>
      </w:r>
      <w:r w:rsidR="00473E99">
        <w:rPr>
          <w:rFonts w:hint="eastAsia"/>
        </w:rPr>
        <w:t>umber</w:t>
      </w:r>
      <w:r w:rsidR="00473E99">
        <w:rPr>
          <w:rFonts w:hint="eastAsia"/>
        </w:rPr>
        <w:t>运算</w:t>
      </w:r>
    </w:p>
    <w:p w:rsidR="00F428D2" w:rsidRPr="00D23A8E" w:rsidRDefault="002B50FE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760748B" wp14:editId="3A63C560">
                <wp:simplePos x="0" y="0"/>
                <wp:positionH relativeFrom="column">
                  <wp:posOffset>1506317</wp:posOffset>
                </wp:positionH>
                <wp:positionV relativeFrom="paragraph">
                  <wp:posOffset>145562</wp:posOffset>
                </wp:positionV>
                <wp:extent cx="144780" cy="129540"/>
                <wp:effectExtent l="38100" t="38100" r="45720" b="41910"/>
                <wp:wrapNone/>
                <wp:docPr id="263" name="星形: 五角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26BB5" id="星形: 五角 263" o:spid="_x0000_s1026" style="position:absolute;left:0;text-align:left;margin-left:118.6pt;margin-top:11.45pt;width:11.4pt;height:10.2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93" name="星形: 五角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CDF78" id="星形: 五角 193" o:spid="_x0000_s1026" style="position:absolute;left:0;text-align:left;margin-left:74.75pt;margin-top:10.9pt;width:11.4pt;height:10.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dnB7+a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94" name="星形: 五角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62371" id="星形: 五角 194" o:spid="_x0000_s1026" style="position:absolute;left:0;text-align:left;margin-left:98pt;margin-top:10.9pt;width:11.4pt;height:10.2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mZAqQ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C51mZA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95" name="星形: 五角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174F7" id="星形: 五角 195" o:spid="_x0000_s1026" style="position:absolute;left:0;text-align:left;margin-left:51pt;margin-top:11.35pt;width:11.4pt;height:10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</w:p>
    <w:p w:rsidR="00F428D2" w:rsidRDefault="00F428D2" w:rsidP="00CD15E3">
      <w:pPr>
        <w:pStyle w:val="ab"/>
        <w:spacing w:before="240" w:beforeAutospacing="0" w:after="0" w:afterAutospacing="0"/>
        <w:rPr>
          <w:rFonts w:hint="eastAsia"/>
          <w:color w:val="000000"/>
        </w:rPr>
      </w:pPr>
    </w:p>
    <w:p w:rsidR="00CD15E3" w:rsidRDefault="00CD15E3" w:rsidP="00473E99">
      <w:pPr>
        <w:pStyle w:val="2"/>
        <w:pageBreakBefore/>
        <w:spacing w:before="153" w:after="0" w:line="415" w:lineRule="auto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lastRenderedPageBreak/>
        <w:t>题目</w:t>
      </w:r>
      <w:r>
        <w:rPr>
          <w:rFonts w:ascii="inherit" w:hAnsi="inherit"/>
          <w:color w:val="000000"/>
          <w:sz w:val="33"/>
          <w:szCs w:val="33"/>
        </w:rPr>
        <w:t>056</w:t>
      </w:r>
      <w:r>
        <w:rPr>
          <w:rFonts w:ascii="inherit" w:hAnsi="inherit"/>
          <w:color w:val="000000"/>
          <w:sz w:val="33"/>
          <w:szCs w:val="33"/>
        </w:rPr>
        <w:t>：</w:t>
      </w:r>
    </w:p>
    <w:p w:rsidR="00CD15E3" w:rsidRDefault="00CD15E3" w:rsidP="00473E99">
      <w:r>
        <w:t>809</w:t>
      </w:r>
      <w:r>
        <w:rPr>
          <w:rStyle w:val="ac"/>
          <w:color w:val="000000"/>
        </w:rPr>
        <w:t>??=800</w:t>
      </w:r>
      <w:r>
        <w:t>??+9</w:t>
      </w:r>
      <w:r>
        <w:rPr>
          <w:rStyle w:val="ac"/>
          <w:color w:val="000000"/>
        </w:rPr>
        <w:t xml:space="preserve">?? </w:t>
      </w:r>
      <w:r>
        <w:rPr>
          <w:rStyle w:val="ac"/>
          <w:color w:val="000000"/>
        </w:rPr>
        <w:t>其中</w:t>
      </w:r>
      <w:r>
        <w:rPr>
          <w:rStyle w:val="ac"/>
          <w:color w:val="000000"/>
        </w:rPr>
        <w:t>??</w:t>
      </w:r>
      <w:r>
        <w:rPr>
          <w:rStyle w:val="ac"/>
          <w:color w:val="000000"/>
        </w:rPr>
        <w:t>代表的两位数</w:t>
      </w:r>
      <w:r>
        <w:rPr>
          <w:rStyle w:val="ac"/>
          <w:color w:val="000000"/>
        </w:rPr>
        <w:t>, 809</w:t>
      </w:r>
      <w:r>
        <w:t>??</w:t>
      </w:r>
      <w:r>
        <w:t>为四位数，</w:t>
      </w:r>
      <w:r>
        <w:t>8</w:t>
      </w:r>
      <w:r>
        <w:rPr>
          <w:rStyle w:val="ac"/>
          <w:color w:val="000000"/>
        </w:rPr>
        <w:t>??</w:t>
      </w:r>
      <w:r>
        <w:rPr>
          <w:rStyle w:val="ac"/>
          <w:color w:val="000000"/>
        </w:rPr>
        <w:t>的结果为两位数，</w:t>
      </w:r>
      <w:r>
        <w:rPr>
          <w:rStyle w:val="ac"/>
          <w:color w:val="000000"/>
        </w:rPr>
        <w:t>9</w:t>
      </w:r>
      <w:r>
        <w:t>??</w:t>
      </w:r>
      <w:r>
        <w:t>的结果为</w:t>
      </w:r>
      <w:r>
        <w:t>3</w:t>
      </w:r>
      <w:r>
        <w:t>位数。</w:t>
      </w:r>
      <w:r>
        <w:t xml:space="preserve"> </w:t>
      </w:r>
      <w:r>
        <w:t>求</w:t>
      </w:r>
      <w:r>
        <w:t>??</w:t>
      </w:r>
      <w:r>
        <w:t>代表的两位数，及</w:t>
      </w:r>
      <w:r>
        <w:t>809*??</w:t>
      </w:r>
      <w:r>
        <w:t>后的结果。</w:t>
      </w:r>
    </w:p>
    <w:p w:rsidR="00F428D2" w:rsidRDefault="00F428D2" w:rsidP="00F428D2">
      <w:pPr>
        <w:pStyle w:val="3"/>
      </w:pPr>
      <w:r>
        <w:rPr>
          <w:rFonts w:hint="eastAsia"/>
        </w:rPr>
        <w:t>考察知识点：函数的定义</w:t>
      </w:r>
      <w:r>
        <w:rPr>
          <w:rFonts w:hint="eastAsia"/>
        </w:rPr>
        <w:t>&amp;</w:t>
      </w:r>
      <w:r>
        <w:rPr>
          <w:rFonts w:hint="eastAsia"/>
        </w:rPr>
        <w:t>调用、循环结构、</w:t>
      </w:r>
      <w:r w:rsidR="00473E99">
        <w:rPr>
          <w:rFonts w:hint="eastAsia"/>
        </w:rPr>
        <w:t>lambda</w:t>
      </w:r>
      <w:r w:rsidR="00473E99">
        <w:rPr>
          <w:rFonts w:hint="eastAsia"/>
        </w:rPr>
        <w:t>函数</w:t>
      </w:r>
    </w:p>
    <w:p w:rsidR="00F428D2" w:rsidRPr="00D23A8E" w:rsidRDefault="002B50FE" w:rsidP="00F428D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760748B" wp14:editId="3A63C560">
                <wp:simplePos x="0" y="0"/>
                <wp:positionH relativeFrom="column">
                  <wp:posOffset>1524000</wp:posOffset>
                </wp:positionH>
                <wp:positionV relativeFrom="paragraph">
                  <wp:posOffset>142973</wp:posOffset>
                </wp:positionV>
                <wp:extent cx="144780" cy="129540"/>
                <wp:effectExtent l="38100" t="38100" r="45720" b="41910"/>
                <wp:wrapNone/>
                <wp:docPr id="264" name="星形: 五角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F527A" id="星形: 五角 264" o:spid="_x0000_s1026" style="position:absolute;left:0;text-align:left;margin-left:120pt;margin-top:11.25pt;width:11.4pt;height:10.2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8D66240" wp14:editId="2383F2AA">
                <wp:simplePos x="0" y="0"/>
                <wp:positionH relativeFrom="column">
                  <wp:posOffset>949471</wp:posOffset>
                </wp:positionH>
                <wp:positionV relativeFrom="paragraph">
                  <wp:posOffset>138430</wp:posOffset>
                </wp:positionV>
                <wp:extent cx="144780" cy="129540"/>
                <wp:effectExtent l="38100" t="38100" r="45720" b="41910"/>
                <wp:wrapNone/>
                <wp:docPr id="196" name="星形: 五角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F3FA5" id="星形: 五角 196" o:spid="_x0000_s1026" style="position:absolute;left:0;text-align:left;margin-left:74.75pt;margin-top:10.9pt;width:11.4pt;height:10.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8012D31" wp14:editId="002F6495">
                <wp:simplePos x="0" y="0"/>
                <wp:positionH relativeFrom="column">
                  <wp:posOffset>1244405</wp:posOffset>
                </wp:positionH>
                <wp:positionV relativeFrom="paragraph">
                  <wp:posOffset>138283</wp:posOffset>
                </wp:positionV>
                <wp:extent cx="144780" cy="129540"/>
                <wp:effectExtent l="38100" t="38100" r="45720" b="41910"/>
                <wp:wrapNone/>
                <wp:docPr id="197" name="星形: 五角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5B109" id="星形: 五角 197" o:spid="_x0000_s1026" style="position:absolute;left:0;text-align:left;margin-left:98pt;margin-top:10.9pt;width:11.4pt;height:10.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53248F3" wp14:editId="65255B2F">
                <wp:simplePos x="0" y="0"/>
                <wp:positionH relativeFrom="column">
                  <wp:posOffset>647700</wp:posOffset>
                </wp:positionH>
                <wp:positionV relativeFrom="paragraph">
                  <wp:posOffset>144145</wp:posOffset>
                </wp:positionV>
                <wp:extent cx="144780" cy="129540"/>
                <wp:effectExtent l="38100" t="38100" r="45720" b="41910"/>
                <wp:wrapNone/>
                <wp:docPr id="198" name="星形: 五角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AF3C9" id="星形: 五角 198" o:spid="_x0000_s1026" style="position:absolute;left:0;text-align:left;margin-left:51pt;margin-top:11.35pt;width:11.4pt;height:10.2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47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" path="m,49480r55301,l72390,,89479,49480r55301,l100040,80060r17089,49480l72390,98959,27651,129540,44740,80060,,49480xe" fillcolor="red" strokecolor="red" strokeweight="1pt">
                <v:path arrowok="t" o:connecttype="custom" o:connectlocs="0,49480;55301,49480;72390,0;89479,49480;144780,49480;100040,80060;117129,129540;72390,98959;27651,129540;44740,80060;0,49480" o:connectangles="0,0,0,0,0,0,0,0,0,0,0"/>
              </v:shape>
            </w:pict>
          </mc:Fallback>
        </mc:AlternateContent>
      </w:r>
      <w:r w:rsidR="00F428D2">
        <w:rPr>
          <w:rFonts w:hint="eastAsia"/>
        </w:rPr>
        <w:t>难度：</w:t>
      </w:r>
      <w:bookmarkEnd w:id="0"/>
    </w:p>
    <w:sectPr w:rsidR="00F428D2" w:rsidRPr="00D23A8E" w:rsidSect="006170D3">
      <w:headerReference w:type="even" r:id="rId11"/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321" w:rsidRDefault="00BB6321" w:rsidP="00CE50E8">
      <w:r>
        <w:separator/>
      </w:r>
    </w:p>
  </w:endnote>
  <w:endnote w:type="continuationSeparator" w:id="0">
    <w:p w:rsidR="00BB6321" w:rsidRDefault="00BB6321" w:rsidP="00CE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4802521"/>
      <w:docPartObj>
        <w:docPartGallery w:val="Page Numbers (Bottom of Page)"/>
        <w:docPartUnique/>
      </w:docPartObj>
    </w:sdtPr>
    <w:sdtContent>
      <w:p w:rsidR="00697FC1" w:rsidRDefault="00697FC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20AB">
          <w:rPr>
            <w:noProof/>
            <w:lang w:val="zh-CN"/>
          </w:rPr>
          <w:t>13</w:t>
        </w:r>
        <w:r>
          <w:fldChar w:fldCharType="end"/>
        </w:r>
      </w:p>
    </w:sdtContent>
  </w:sdt>
  <w:p w:rsidR="00697FC1" w:rsidRDefault="00697F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321" w:rsidRDefault="00BB6321" w:rsidP="00CE50E8">
      <w:r>
        <w:separator/>
      </w:r>
    </w:p>
  </w:footnote>
  <w:footnote w:type="continuationSeparator" w:id="0">
    <w:p w:rsidR="00BB6321" w:rsidRDefault="00BB6321" w:rsidP="00CE5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FC1" w:rsidRDefault="00697FC1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96157" o:spid="_x0000_s2053" type="#_x0000_t75" style="position:absolute;left:0;text-align:left;margin-left:0;margin-top:0;width:415.25pt;height:112.9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FC1" w:rsidRDefault="00697FC1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96158" o:spid="_x0000_s2054" type="#_x0000_t75" style="position:absolute;left:0;text-align:left;margin-left:0;margin-top:0;width:415.25pt;height:112.9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rPr>
        <w:rFonts w:hint="eastAsia"/>
      </w:rPr>
      <w:t>C</w:t>
    </w:r>
    <w:r>
      <w:t>DA</w:t>
    </w:r>
    <w:r>
      <w:rPr>
        <w:rFonts w:hint="eastAsia"/>
      </w:rPr>
      <w:t>数据分析研究院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5500"/>
    <w:multiLevelType w:val="hybridMultilevel"/>
    <w:tmpl w:val="3DAE94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89248E"/>
    <w:multiLevelType w:val="hybridMultilevel"/>
    <w:tmpl w:val="3D4AAB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267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2A4250"/>
    <w:multiLevelType w:val="hybridMultilevel"/>
    <w:tmpl w:val="6B1EE4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8B4BDA"/>
    <w:multiLevelType w:val="hybridMultilevel"/>
    <w:tmpl w:val="4EF6AB5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4574BCB"/>
    <w:multiLevelType w:val="hybridMultilevel"/>
    <w:tmpl w:val="F40AE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EF399A"/>
    <w:multiLevelType w:val="hybridMultilevel"/>
    <w:tmpl w:val="FE0A5604"/>
    <w:lvl w:ilvl="0" w:tplc="8DD6DB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C07386"/>
    <w:multiLevelType w:val="hybridMultilevel"/>
    <w:tmpl w:val="4AAE8D34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2645E24"/>
    <w:multiLevelType w:val="hybridMultilevel"/>
    <w:tmpl w:val="CBAC414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FA96D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3944728"/>
    <w:multiLevelType w:val="hybridMultilevel"/>
    <w:tmpl w:val="A11A0D7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69215AB"/>
    <w:multiLevelType w:val="hybridMultilevel"/>
    <w:tmpl w:val="009010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C404F0"/>
    <w:multiLevelType w:val="hybridMultilevel"/>
    <w:tmpl w:val="5BB22354"/>
    <w:lvl w:ilvl="0" w:tplc="9E4C6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A84B9E"/>
    <w:multiLevelType w:val="hybridMultilevel"/>
    <w:tmpl w:val="8020EC3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0B7523F"/>
    <w:multiLevelType w:val="hybridMultilevel"/>
    <w:tmpl w:val="0226BD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1711C06"/>
    <w:multiLevelType w:val="hybridMultilevel"/>
    <w:tmpl w:val="9ED0383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3D42A0E"/>
    <w:multiLevelType w:val="hybridMultilevel"/>
    <w:tmpl w:val="484865D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40E6C85"/>
    <w:multiLevelType w:val="hybridMultilevel"/>
    <w:tmpl w:val="0952EE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AE669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50072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55E0596"/>
    <w:multiLevelType w:val="hybridMultilevel"/>
    <w:tmpl w:val="15EAF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7586A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E4050B6"/>
    <w:multiLevelType w:val="hybridMultilevel"/>
    <w:tmpl w:val="C4349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E648C7"/>
    <w:multiLevelType w:val="hybridMultilevel"/>
    <w:tmpl w:val="8690B0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3"/>
  </w:num>
  <w:num w:numId="3">
    <w:abstractNumId w:val="18"/>
  </w:num>
  <w:num w:numId="4">
    <w:abstractNumId w:val="2"/>
  </w:num>
  <w:num w:numId="5">
    <w:abstractNumId w:val="4"/>
  </w:num>
  <w:num w:numId="6">
    <w:abstractNumId w:val="17"/>
  </w:num>
  <w:num w:numId="7">
    <w:abstractNumId w:val="13"/>
  </w:num>
  <w:num w:numId="8">
    <w:abstractNumId w:val="15"/>
  </w:num>
  <w:num w:numId="9">
    <w:abstractNumId w:val="10"/>
  </w:num>
  <w:num w:numId="10">
    <w:abstractNumId w:val="3"/>
  </w:num>
  <w:num w:numId="11">
    <w:abstractNumId w:val="9"/>
  </w:num>
  <w:num w:numId="12">
    <w:abstractNumId w:val="6"/>
  </w:num>
  <w:num w:numId="13">
    <w:abstractNumId w:val="22"/>
  </w:num>
  <w:num w:numId="14">
    <w:abstractNumId w:val="19"/>
  </w:num>
  <w:num w:numId="15">
    <w:abstractNumId w:val="21"/>
  </w:num>
  <w:num w:numId="16">
    <w:abstractNumId w:val="0"/>
  </w:num>
  <w:num w:numId="17">
    <w:abstractNumId w:val="14"/>
  </w:num>
  <w:num w:numId="18">
    <w:abstractNumId w:val="20"/>
  </w:num>
  <w:num w:numId="19">
    <w:abstractNumId w:val="1"/>
  </w:num>
  <w:num w:numId="20">
    <w:abstractNumId w:val="7"/>
  </w:num>
  <w:num w:numId="21">
    <w:abstractNumId w:val="8"/>
  </w:num>
  <w:num w:numId="22">
    <w:abstractNumId w:val="16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0D3"/>
    <w:rsid w:val="000D0BA9"/>
    <w:rsid w:val="00112893"/>
    <w:rsid w:val="001227DD"/>
    <w:rsid w:val="00136820"/>
    <w:rsid w:val="00176C50"/>
    <w:rsid w:val="001C12E7"/>
    <w:rsid w:val="00283652"/>
    <w:rsid w:val="00284569"/>
    <w:rsid w:val="002B50F2"/>
    <w:rsid w:val="002B50FE"/>
    <w:rsid w:val="002C4D8E"/>
    <w:rsid w:val="00336E61"/>
    <w:rsid w:val="00337399"/>
    <w:rsid w:val="0035111F"/>
    <w:rsid w:val="00354C6A"/>
    <w:rsid w:val="0040580B"/>
    <w:rsid w:val="00425D21"/>
    <w:rsid w:val="00441D63"/>
    <w:rsid w:val="00454EF5"/>
    <w:rsid w:val="00456982"/>
    <w:rsid w:val="00460531"/>
    <w:rsid w:val="004620C6"/>
    <w:rsid w:val="00473E99"/>
    <w:rsid w:val="00502F71"/>
    <w:rsid w:val="00512F35"/>
    <w:rsid w:val="005E518F"/>
    <w:rsid w:val="006170D3"/>
    <w:rsid w:val="00697FC1"/>
    <w:rsid w:val="006B572E"/>
    <w:rsid w:val="007045AE"/>
    <w:rsid w:val="00725125"/>
    <w:rsid w:val="00740E0E"/>
    <w:rsid w:val="007444D4"/>
    <w:rsid w:val="007B3BBD"/>
    <w:rsid w:val="008110A5"/>
    <w:rsid w:val="008579A4"/>
    <w:rsid w:val="008762AB"/>
    <w:rsid w:val="008C5980"/>
    <w:rsid w:val="008F1E42"/>
    <w:rsid w:val="00935B52"/>
    <w:rsid w:val="00996ABC"/>
    <w:rsid w:val="009C1CB5"/>
    <w:rsid w:val="009E4149"/>
    <w:rsid w:val="00A668ED"/>
    <w:rsid w:val="00A727D6"/>
    <w:rsid w:val="00AB07A8"/>
    <w:rsid w:val="00B06890"/>
    <w:rsid w:val="00B44B3E"/>
    <w:rsid w:val="00B73E35"/>
    <w:rsid w:val="00BB6321"/>
    <w:rsid w:val="00C73203"/>
    <w:rsid w:val="00C77300"/>
    <w:rsid w:val="00C97B19"/>
    <w:rsid w:val="00CB7014"/>
    <w:rsid w:val="00CC6EE2"/>
    <w:rsid w:val="00CD15E3"/>
    <w:rsid w:val="00CD5FA1"/>
    <w:rsid w:val="00CE50E8"/>
    <w:rsid w:val="00D0250A"/>
    <w:rsid w:val="00D23A8E"/>
    <w:rsid w:val="00D3066F"/>
    <w:rsid w:val="00D62B7D"/>
    <w:rsid w:val="00DC4A01"/>
    <w:rsid w:val="00E40037"/>
    <w:rsid w:val="00E620AB"/>
    <w:rsid w:val="00EC7CAB"/>
    <w:rsid w:val="00ED41AB"/>
    <w:rsid w:val="00F11D5B"/>
    <w:rsid w:val="00F2433D"/>
    <w:rsid w:val="00F27A60"/>
    <w:rsid w:val="00F403D5"/>
    <w:rsid w:val="00F428D2"/>
    <w:rsid w:val="00FB7977"/>
    <w:rsid w:val="00FF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3D5B4"/>
  <w15:chartTrackingRefBased/>
  <w15:docId w15:val="{40226EDA-60F8-431B-A16B-56D4EE8E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9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0F2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41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50F2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B50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12893"/>
    <w:pPr>
      <w:ind w:firstLineChars="200" w:firstLine="420"/>
    </w:pPr>
  </w:style>
  <w:style w:type="paragraph" w:styleId="a4">
    <w:name w:val="No Spacing"/>
    <w:link w:val="a5"/>
    <w:uiPriority w:val="1"/>
    <w:qFormat/>
    <w:rsid w:val="00CE50E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CE50E8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CE50E8"/>
  </w:style>
  <w:style w:type="paragraph" w:styleId="TOC2">
    <w:name w:val="toc 2"/>
    <w:basedOn w:val="a"/>
    <w:next w:val="a"/>
    <w:autoRedefine/>
    <w:uiPriority w:val="39"/>
    <w:unhideWhenUsed/>
    <w:rsid w:val="00CE50E8"/>
    <w:pPr>
      <w:ind w:leftChars="200" w:left="420"/>
    </w:pPr>
  </w:style>
  <w:style w:type="character" w:styleId="a6">
    <w:name w:val="Hyperlink"/>
    <w:basedOn w:val="a0"/>
    <w:uiPriority w:val="99"/>
    <w:unhideWhenUsed/>
    <w:rsid w:val="00CE50E8"/>
    <w:rPr>
      <w:color w:val="085296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E5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50E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5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50E8"/>
    <w:rPr>
      <w:sz w:val="18"/>
      <w:szCs w:val="18"/>
    </w:rPr>
  </w:style>
  <w:style w:type="character" w:customStyle="1" w:styleId="a5">
    <w:name w:val="无间隔 字符"/>
    <w:basedOn w:val="a0"/>
    <w:link w:val="a4"/>
    <w:uiPriority w:val="1"/>
    <w:rsid w:val="00CE50E8"/>
  </w:style>
  <w:style w:type="character" w:customStyle="1" w:styleId="30">
    <w:name w:val="标题 3 字符"/>
    <w:basedOn w:val="a0"/>
    <w:link w:val="3"/>
    <w:uiPriority w:val="9"/>
    <w:rsid w:val="00ED41AB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77300"/>
    <w:pPr>
      <w:ind w:leftChars="400" w:left="840"/>
    </w:pPr>
  </w:style>
  <w:style w:type="paragraph" w:styleId="ab">
    <w:name w:val="Normal (Web)"/>
    <w:basedOn w:val="a"/>
    <w:uiPriority w:val="99"/>
    <w:unhideWhenUsed/>
    <w:rsid w:val="00FB7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D15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15E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D15E3"/>
    <w:rPr>
      <w:rFonts w:ascii="宋体" w:eastAsia="宋体" w:hAnsi="宋体" w:cs="宋体"/>
      <w:sz w:val="24"/>
      <w:szCs w:val="24"/>
    </w:rPr>
  </w:style>
  <w:style w:type="character" w:styleId="ac">
    <w:name w:val="Emphasis"/>
    <w:basedOn w:val="a0"/>
    <w:uiPriority w:val="20"/>
    <w:qFormat/>
    <w:rsid w:val="00CD15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7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0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9668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4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49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595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6889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0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7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9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9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4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06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0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4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565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1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3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3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2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4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8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1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4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02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41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5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6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1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09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38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8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30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039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806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3514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2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2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9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2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8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7209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889/notebooks/python%E9%A2%98%E5%BA%93_%E6%9B%B4%E6%96%B0%E7%89%88%EF%BC%88%E5%B8%B8%E6%98%A5%E6%9D%A5%EF%BC%89.ipynb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8889/notebooks/python%E9%A2%98%E5%BA%93_%E6%9B%B4%E6%96%B0%E7%89%88%EF%BC%88%E5%B8%B8%E6%98%A5%E6%9D%A5%EF%BC%89.ipynb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CDA&#25991;&#26723;&#32534;&#36753;&#27169;&#26495;%20-%20&#21103;&#26412;.dotx" TargetMode="External"/></Relationships>
</file>

<file path=word/theme/theme1.xml><?xml version="1.0" encoding="utf-8"?>
<a:theme xmlns:a="http://schemas.openxmlformats.org/drawingml/2006/main" name="Blank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85296"/>
      </a:hlink>
      <a:folHlink>
        <a:srgbClr val="993366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6E3DDC-5E07-4117-A087-C02D90F9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CDA文档编辑模板 - 副本</Template>
  <TotalTime>5</TotalTime>
  <Pages>56</Pages>
  <Words>978</Words>
  <Characters>5575</Characters>
  <Application>Microsoft Office Word</Application>
  <DocSecurity>0</DocSecurity>
  <Lines>46</Lines>
  <Paragraphs>13</Paragraphs>
  <ScaleCrop>false</ScaleCrop>
  <Company>CDA数据分析研究院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Excel学习指南</dc:subject>
  <dc:creator>Administrator</dc:creator>
  <cp:keywords/>
  <dc:description/>
  <cp:lastModifiedBy>chang</cp:lastModifiedBy>
  <cp:revision>3</cp:revision>
  <dcterms:created xsi:type="dcterms:W3CDTF">2018-08-12T08:25:00Z</dcterms:created>
  <dcterms:modified xsi:type="dcterms:W3CDTF">2018-08-12T08:30:00Z</dcterms:modified>
</cp:coreProperties>
</file>